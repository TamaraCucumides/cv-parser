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FAA" w:rsidRDefault="009303AD" w:rsidP="00D13FAA">
      <w:pPr>
        <w:spacing w:after="0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DBC80F" wp14:editId="7D96ADCE">
                <wp:simplePos x="0" y="0"/>
                <wp:positionH relativeFrom="column">
                  <wp:posOffset>-2154555</wp:posOffset>
                </wp:positionH>
                <wp:positionV relativeFrom="paragraph">
                  <wp:posOffset>2310130</wp:posOffset>
                </wp:positionV>
                <wp:extent cx="1849755" cy="3177540"/>
                <wp:effectExtent l="0" t="0" r="0" b="0"/>
                <wp:wrapTight wrapText="bothSides">
                  <wp:wrapPolygon edited="0">
                    <wp:start x="445" y="388"/>
                    <wp:lineTo x="445" y="21108"/>
                    <wp:lineTo x="20910" y="21108"/>
                    <wp:lineTo x="20910" y="388"/>
                    <wp:lineTo x="445" y="388"/>
                  </wp:wrapPolygon>
                </wp:wrapTight>
                <wp:docPr id="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317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3FAA" w:rsidRPr="003D38C1" w:rsidRDefault="00335460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</w:rPr>
                              <w:t xml:space="preserve">Rodrigo </w:t>
                            </w:r>
                            <w:r w:rsidR="000D0D49">
                              <w:rPr>
                                <w:rFonts w:asciiTheme="minorHAnsi" w:hAnsiTheme="minorHAnsi"/>
                                <w:b/>
                                <w:sz w:val="28"/>
                              </w:rPr>
                              <w:t>Álvarez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</w:rPr>
                              <w:t xml:space="preserve"> Meyer</w:t>
                            </w:r>
                          </w:p>
                          <w:p w:rsidR="00D13FAA" w:rsidRPr="003D38C1" w:rsidRDefault="00D13FAA" w:rsidP="00D13FAA">
                            <w:pPr>
                              <w:spacing w:after="0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D13FAA" w:rsidRPr="003D38C1" w:rsidRDefault="00D439B9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4</w:t>
                            </w:r>
                            <w:r w:rsidR="0067304F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  <w:r w:rsidR="00335460">
                              <w:rPr>
                                <w:rFonts w:asciiTheme="minorHAnsi" w:hAnsiTheme="minorHAnsi"/>
                              </w:rPr>
                              <w:t xml:space="preserve"> Años</w:t>
                            </w:r>
                          </w:p>
                          <w:p w:rsidR="00D13FAA" w:rsidRPr="003D38C1" w:rsidRDefault="00D13FAA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D13FAA" w:rsidRPr="003D38C1" w:rsidRDefault="00335460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Cauquenes 60 D. 505</w:t>
                            </w:r>
                          </w:p>
                          <w:p w:rsidR="00D13FAA" w:rsidRPr="003D38C1" w:rsidRDefault="00335460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Ñuñoa</w:t>
                            </w:r>
                          </w:p>
                          <w:p w:rsidR="00756C8D" w:rsidRPr="003D38C1" w:rsidRDefault="00335460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Chile</w:t>
                            </w:r>
                          </w:p>
                          <w:p w:rsidR="00D13FAA" w:rsidRPr="003D38C1" w:rsidRDefault="00D13FAA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D13FAA" w:rsidRPr="003D38C1" w:rsidRDefault="00D13FAA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D13FAA" w:rsidRPr="003D38C1" w:rsidRDefault="00335460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+56973319073</w:t>
                            </w:r>
                          </w:p>
                          <w:p w:rsidR="00D13FAA" w:rsidRDefault="009303AD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hyperlink r:id="rId6" w:history="1">
                              <w:r w:rsidRPr="00C37ACF">
                                <w:rPr>
                                  <w:rStyle w:val="Hipervnculo"/>
                                  <w:rFonts w:asciiTheme="minorHAnsi" w:hAnsiTheme="minorHAnsi"/>
                                </w:rPr>
                                <w:t>ralvarezmeyer@gmail.com</w:t>
                              </w:r>
                            </w:hyperlink>
                          </w:p>
                          <w:p w:rsidR="009303AD" w:rsidRDefault="009303AD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9303AD" w:rsidRPr="003D38C1" w:rsidRDefault="009303AD" w:rsidP="00D13FAA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Casado, 1 hija </w:t>
                            </w:r>
                          </w:p>
                          <w:p w:rsidR="00D13FAA" w:rsidRDefault="00D13FAA" w:rsidP="00D13FAA">
                            <w:pPr>
                              <w:spacing w:after="0"/>
                            </w:pPr>
                          </w:p>
                          <w:p w:rsidR="00D13FAA" w:rsidRDefault="00D13FAA" w:rsidP="00D13FAA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DBC80F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-169.65pt;margin-top:181.9pt;width:145.65pt;height:25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" filled="f" stroked="f">
                <v:textbox inset=",7.2pt,,7.2pt">
                  <w:txbxContent>
                    <w:p w:rsidR="00D13FAA" w:rsidRPr="003D38C1" w:rsidRDefault="00335460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  <w:b/>
                          <w:sz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8"/>
                        </w:rPr>
                        <w:t xml:space="preserve">Rodrigo </w:t>
                      </w:r>
                      <w:r w:rsidR="000D0D49">
                        <w:rPr>
                          <w:rFonts w:asciiTheme="minorHAnsi" w:hAnsiTheme="minorHAnsi"/>
                          <w:b/>
                          <w:sz w:val="28"/>
                        </w:rPr>
                        <w:t>Álvarez</w:t>
                      </w:r>
                      <w:r>
                        <w:rPr>
                          <w:rFonts w:asciiTheme="minorHAnsi" w:hAnsiTheme="minorHAnsi"/>
                          <w:b/>
                          <w:sz w:val="28"/>
                        </w:rPr>
                        <w:t xml:space="preserve"> Meyer</w:t>
                      </w:r>
                    </w:p>
                    <w:p w:rsidR="00D13FAA" w:rsidRPr="003D38C1" w:rsidRDefault="00D13FAA" w:rsidP="00D13FAA">
                      <w:pPr>
                        <w:spacing w:after="0"/>
                        <w:rPr>
                          <w:rFonts w:asciiTheme="minorHAnsi" w:hAnsiTheme="minorHAnsi"/>
                        </w:rPr>
                      </w:pPr>
                    </w:p>
                    <w:p w:rsidR="00D13FAA" w:rsidRPr="003D38C1" w:rsidRDefault="00D439B9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4</w:t>
                      </w:r>
                      <w:r w:rsidR="0067304F">
                        <w:rPr>
                          <w:rFonts w:asciiTheme="minorHAnsi" w:hAnsiTheme="minorHAnsi"/>
                        </w:rPr>
                        <w:t>2</w:t>
                      </w:r>
                      <w:r w:rsidR="00335460">
                        <w:rPr>
                          <w:rFonts w:asciiTheme="minorHAnsi" w:hAnsiTheme="minorHAnsi"/>
                        </w:rPr>
                        <w:t xml:space="preserve"> Años</w:t>
                      </w:r>
                    </w:p>
                    <w:p w:rsidR="00D13FAA" w:rsidRPr="003D38C1" w:rsidRDefault="00D13FAA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D13FAA" w:rsidRPr="003D38C1" w:rsidRDefault="00335460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Cauquenes 60 D. 505</w:t>
                      </w:r>
                    </w:p>
                    <w:p w:rsidR="00D13FAA" w:rsidRPr="003D38C1" w:rsidRDefault="00335460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Ñuñoa</w:t>
                      </w:r>
                    </w:p>
                    <w:p w:rsidR="00756C8D" w:rsidRPr="003D38C1" w:rsidRDefault="00335460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Chile</w:t>
                      </w:r>
                    </w:p>
                    <w:p w:rsidR="00D13FAA" w:rsidRPr="003D38C1" w:rsidRDefault="00D13FAA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D13FAA" w:rsidRPr="003D38C1" w:rsidRDefault="00D13FAA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D13FAA" w:rsidRPr="003D38C1" w:rsidRDefault="00335460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+56973319073</w:t>
                      </w:r>
                    </w:p>
                    <w:p w:rsidR="00D13FAA" w:rsidRDefault="009303AD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hyperlink r:id="rId7" w:history="1">
                        <w:r w:rsidRPr="00C37ACF">
                          <w:rPr>
                            <w:rStyle w:val="Hipervnculo"/>
                            <w:rFonts w:asciiTheme="minorHAnsi" w:hAnsiTheme="minorHAnsi"/>
                          </w:rPr>
                          <w:t>ralvarezmeyer@gmail.com</w:t>
                        </w:r>
                      </w:hyperlink>
                    </w:p>
                    <w:p w:rsidR="009303AD" w:rsidRDefault="009303AD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9303AD" w:rsidRPr="003D38C1" w:rsidRDefault="009303AD" w:rsidP="00D13FAA">
                      <w:pPr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Casado, 1 hija </w:t>
                      </w:r>
                    </w:p>
                    <w:p w:rsidR="00D13FAA" w:rsidRDefault="00D13FAA" w:rsidP="00D13FAA">
                      <w:pPr>
                        <w:spacing w:after="0"/>
                      </w:pPr>
                    </w:p>
                    <w:p w:rsidR="00D13FAA" w:rsidRDefault="00D13FAA" w:rsidP="00D13FAA"/>
                  </w:txbxContent>
                </v:textbox>
                <w10:wrap type="tight"/>
              </v:shape>
            </w:pict>
          </mc:Fallback>
        </mc:AlternateContent>
      </w:r>
      <w:r w:rsidR="00DE0C6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2B4BE" wp14:editId="3A2CDEF3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4572000" cy="1885950"/>
                <wp:effectExtent l="0" t="0" r="0" b="0"/>
                <wp:wrapTight wrapText="bothSides">
                  <wp:wrapPolygon edited="0">
                    <wp:start x="180" y="655"/>
                    <wp:lineTo x="180" y="20945"/>
                    <wp:lineTo x="21330" y="20945"/>
                    <wp:lineTo x="21330" y="655"/>
                    <wp:lineTo x="180" y="655"/>
                  </wp:wrapPolygon>
                </wp:wrapTight>
                <wp:docPr id="1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5460" w:rsidRDefault="00744615" w:rsidP="00335460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  <w:r w:rsidR="0067304F">
                              <w:rPr>
                                <w:rFonts w:asciiTheme="minorHAnsi" w:hAnsiTheme="minorHAnsi"/>
                              </w:rPr>
                              <w:t>3</w:t>
                            </w:r>
                            <w:r w:rsidR="0033546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67304F">
                              <w:rPr>
                                <w:rFonts w:asciiTheme="minorHAnsi" w:hAnsiTheme="minorHAnsi"/>
                              </w:rPr>
                              <w:t>años</w:t>
                            </w:r>
                            <w:r w:rsidR="00335460">
                              <w:rPr>
                                <w:rFonts w:asciiTheme="minorHAnsi" w:hAnsiTheme="minorHAnsi"/>
                              </w:rPr>
                              <w:t xml:space="preserve"> de </w:t>
                            </w:r>
                            <w:r w:rsidR="009303AD">
                              <w:rPr>
                                <w:rFonts w:asciiTheme="minorHAnsi" w:hAnsiTheme="minorHAnsi"/>
                              </w:rPr>
                              <w:t>e</w:t>
                            </w:r>
                            <w:r w:rsidR="00335460">
                              <w:rPr>
                                <w:rFonts w:asciiTheme="minorHAnsi" w:hAnsiTheme="minorHAnsi"/>
                              </w:rPr>
                              <w:t xml:space="preserve">xperiencia en </w:t>
                            </w:r>
                            <w:r w:rsidR="0089288F">
                              <w:rPr>
                                <w:rFonts w:asciiTheme="minorHAnsi" w:hAnsiTheme="minorHAnsi"/>
                              </w:rPr>
                              <w:t>á</w:t>
                            </w:r>
                            <w:r w:rsidR="00335460">
                              <w:rPr>
                                <w:rFonts w:asciiTheme="minorHAnsi" w:hAnsiTheme="minorHAnsi"/>
                              </w:rPr>
                              <w:t xml:space="preserve">reas </w:t>
                            </w:r>
                            <w:r w:rsidR="0067304F">
                              <w:rPr>
                                <w:rFonts w:asciiTheme="minorHAnsi" w:hAnsiTheme="minorHAnsi"/>
                              </w:rPr>
                              <w:t>educacionales, c</w:t>
                            </w:r>
                            <w:r w:rsidR="00335460">
                              <w:rPr>
                                <w:rFonts w:asciiTheme="minorHAnsi" w:hAnsiTheme="minorHAnsi"/>
                              </w:rPr>
                              <w:t xml:space="preserve">omerciales y </w:t>
                            </w:r>
                            <w:r w:rsidR="0067304F">
                              <w:rPr>
                                <w:rFonts w:asciiTheme="minorHAnsi" w:hAnsiTheme="minorHAnsi"/>
                              </w:rPr>
                              <w:t>a</w:t>
                            </w:r>
                            <w:r w:rsidR="00335460">
                              <w:rPr>
                                <w:rFonts w:asciiTheme="minorHAnsi" w:hAnsiTheme="minorHAnsi"/>
                              </w:rPr>
                              <w:t>dministrativas</w:t>
                            </w:r>
                            <w:r w:rsidR="009303AD">
                              <w:rPr>
                                <w:rFonts w:asciiTheme="minorHAnsi" w:hAnsiTheme="minorHAnsi"/>
                              </w:rPr>
                              <w:t>,</w:t>
                            </w:r>
                            <w:r w:rsidR="00335460">
                              <w:rPr>
                                <w:rFonts w:asciiTheme="minorHAnsi" w:hAnsiTheme="minorHAnsi"/>
                              </w:rPr>
                              <w:t xml:space="preserve"> de </w:t>
                            </w:r>
                            <w:r w:rsidR="0067304F">
                              <w:rPr>
                                <w:rFonts w:asciiTheme="minorHAnsi" w:hAnsiTheme="minorHAnsi"/>
                              </w:rPr>
                              <w:t>e</w:t>
                            </w:r>
                            <w:r w:rsidR="00335460">
                              <w:rPr>
                                <w:rFonts w:asciiTheme="minorHAnsi" w:hAnsiTheme="minorHAnsi"/>
                              </w:rPr>
                              <w:t xml:space="preserve">mpresas relacionadas con </w:t>
                            </w:r>
                            <w:r w:rsidR="0067304F">
                              <w:rPr>
                                <w:rFonts w:asciiTheme="minorHAnsi" w:hAnsiTheme="minorHAnsi"/>
                              </w:rPr>
                              <w:t>dispositivos médicos, y e</w:t>
                            </w:r>
                            <w:r w:rsidR="00335460">
                              <w:rPr>
                                <w:rFonts w:asciiTheme="minorHAnsi" w:hAnsiTheme="minorHAnsi"/>
                              </w:rPr>
                              <w:t>quip</w:t>
                            </w:r>
                            <w:r w:rsidR="00C844AC">
                              <w:rPr>
                                <w:rFonts w:asciiTheme="minorHAnsi" w:hAnsiTheme="minorHAnsi"/>
                              </w:rPr>
                              <w:t>amiento</w:t>
                            </w:r>
                            <w:r w:rsidR="00776C8F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67304F">
                              <w:rPr>
                                <w:rFonts w:asciiTheme="minorHAnsi" w:hAnsiTheme="minorHAnsi"/>
                              </w:rPr>
                              <w:t>c</w:t>
                            </w:r>
                            <w:r w:rsidR="00776C8F">
                              <w:rPr>
                                <w:rFonts w:asciiTheme="minorHAnsi" w:hAnsiTheme="minorHAnsi"/>
                              </w:rPr>
                              <w:t>ientífico y de la Salud</w:t>
                            </w:r>
                            <w:r w:rsidR="0033546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r w:rsidR="00C57F0F">
                              <w:rPr>
                                <w:rFonts w:asciiTheme="minorHAnsi" w:hAnsiTheme="minorHAnsi"/>
                                <w:b/>
                              </w:rPr>
                              <w:t>Último</w:t>
                            </w:r>
                            <w:r w:rsidR="00335460" w:rsidRPr="00335460">
                              <w:rPr>
                                <w:rFonts w:asciiTheme="minorHAnsi" w:hAnsiTheme="minorHAnsi"/>
                                <w:b/>
                              </w:rPr>
                              <w:t xml:space="preserve"> año</w:t>
                            </w:r>
                            <w:r w:rsidR="0067304F">
                              <w:rPr>
                                <w:rFonts w:asciiTheme="minorHAnsi" w:hAnsiTheme="minorHAnsi"/>
                                <w:b/>
                              </w:rPr>
                              <w:t xml:space="preserve"> y medio </w:t>
                            </w:r>
                            <w:r w:rsidR="0067304F" w:rsidRPr="00335460">
                              <w:rPr>
                                <w:rFonts w:asciiTheme="minorHAnsi" w:hAnsiTheme="minorHAnsi"/>
                                <w:b/>
                              </w:rPr>
                              <w:t>como</w:t>
                            </w:r>
                            <w:r w:rsidR="00335460" w:rsidRPr="00335460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="0067304F">
                              <w:rPr>
                                <w:rFonts w:asciiTheme="minorHAnsi" w:hAnsiTheme="minorHAnsi"/>
                                <w:b/>
                              </w:rPr>
                              <w:t>Especialista de Educación profesional para la empresa Johnson &amp; Johnson (</w:t>
                            </w:r>
                            <w:proofErr w:type="spellStart"/>
                            <w:r w:rsidR="0067304F">
                              <w:rPr>
                                <w:rFonts w:asciiTheme="minorHAnsi" w:hAnsiTheme="minorHAnsi"/>
                                <w:b/>
                              </w:rPr>
                              <w:t>Depuy</w:t>
                            </w:r>
                            <w:proofErr w:type="spellEnd"/>
                            <w:r w:rsidR="0067304F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7304F">
                              <w:rPr>
                                <w:rFonts w:asciiTheme="minorHAnsi" w:hAnsiTheme="minorHAnsi"/>
                                <w:b/>
                              </w:rPr>
                              <w:t>Synthes</w:t>
                            </w:r>
                            <w:proofErr w:type="spellEnd"/>
                            <w:r w:rsidR="0067304F">
                              <w:rPr>
                                <w:rFonts w:asciiTheme="minorHAnsi" w:hAnsiTheme="minorHAnsi"/>
                                <w:b/>
                              </w:rPr>
                              <w:t>)</w:t>
                            </w:r>
                            <w:r w:rsidR="0089288F">
                              <w:rPr>
                                <w:rFonts w:asciiTheme="minorHAnsi" w:hAnsiTheme="minorHAnsi"/>
                                <w:b/>
                              </w:rPr>
                              <w:t xml:space="preserve">. </w:t>
                            </w:r>
                          </w:p>
                          <w:p w:rsidR="0089288F" w:rsidRDefault="00332262" w:rsidP="00335460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Nivel de Inglés: Alto, Hablado y escrito</w:t>
                            </w:r>
                          </w:p>
                          <w:p w:rsidR="00DE0C6B" w:rsidRPr="00DE0C6B" w:rsidRDefault="00DE0C6B" w:rsidP="00335460">
                            <w:pPr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Pretensiones de sueldo: </w:t>
                            </w:r>
                            <w:r w:rsidRPr="00DE0C6B">
                              <w:rPr>
                                <w:rFonts w:asciiTheme="minorHAnsi" w:hAnsiTheme="minorHAnsi"/>
                                <w:bCs/>
                              </w:rPr>
                              <w:t>$ 2.400.000 L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</w:rPr>
                              <w:t>í</w:t>
                            </w:r>
                            <w:r w:rsidRPr="00DE0C6B">
                              <w:rPr>
                                <w:rFonts w:asciiTheme="minorHAnsi" w:hAnsiTheme="minorHAnsi"/>
                                <w:bCs/>
                              </w:rPr>
                              <w:t>quido</w:t>
                            </w:r>
                          </w:p>
                          <w:p w:rsidR="00DE0C6B" w:rsidRDefault="00DE0C6B" w:rsidP="00335460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:rsidR="00DE0C6B" w:rsidRDefault="00DE0C6B" w:rsidP="00335460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:rsidR="00DE0C6B" w:rsidRDefault="00DE0C6B" w:rsidP="00335460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:rsidR="00DE0C6B" w:rsidRDefault="00DE0C6B" w:rsidP="00335460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:rsidR="0052435D" w:rsidRDefault="0052435D" w:rsidP="00335460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:rsidR="0052435D" w:rsidRDefault="0052435D" w:rsidP="00335460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:rsidR="00601EB8" w:rsidRPr="003D38C1" w:rsidRDefault="00601EB8" w:rsidP="00335460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2B4BE" id="Text Box 88" o:spid="_x0000_s1027" type="#_x0000_t202" style="position:absolute;margin-left:308.8pt;margin-top:19.4pt;width:5in;height:148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" filled="f" stroked="f">
                <v:textbox inset=",7.2pt,,7.2pt">
                  <w:txbxContent>
                    <w:p w:rsidR="00335460" w:rsidRDefault="00744615" w:rsidP="00335460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</w:rPr>
                        <w:t>1</w:t>
                      </w:r>
                      <w:r w:rsidR="0067304F">
                        <w:rPr>
                          <w:rFonts w:asciiTheme="minorHAnsi" w:hAnsiTheme="minorHAnsi"/>
                        </w:rPr>
                        <w:t>3</w:t>
                      </w:r>
                      <w:r w:rsidR="00335460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67304F">
                        <w:rPr>
                          <w:rFonts w:asciiTheme="minorHAnsi" w:hAnsiTheme="minorHAnsi"/>
                        </w:rPr>
                        <w:t>años</w:t>
                      </w:r>
                      <w:r w:rsidR="00335460">
                        <w:rPr>
                          <w:rFonts w:asciiTheme="minorHAnsi" w:hAnsiTheme="minorHAnsi"/>
                        </w:rPr>
                        <w:t xml:space="preserve"> de </w:t>
                      </w:r>
                      <w:r w:rsidR="009303AD">
                        <w:rPr>
                          <w:rFonts w:asciiTheme="minorHAnsi" w:hAnsiTheme="minorHAnsi"/>
                        </w:rPr>
                        <w:t>e</w:t>
                      </w:r>
                      <w:r w:rsidR="00335460">
                        <w:rPr>
                          <w:rFonts w:asciiTheme="minorHAnsi" w:hAnsiTheme="minorHAnsi"/>
                        </w:rPr>
                        <w:t xml:space="preserve">xperiencia en </w:t>
                      </w:r>
                      <w:r w:rsidR="0089288F">
                        <w:rPr>
                          <w:rFonts w:asciiTheme="minorHAnsi" w:hAnsiTheme="minorHAnsi"/>
                        </w:rPr>
                        <w:t>á</w:t>
                      </w:r>
                      <w:r w:rsidR="00335460">
                        <w:rPr>
                          <w:rFonts w:asciiTheme="minorHAnsi" w:hAnsiTheme="minorHAnsi"/>
                        </w:rPr>
                        <w:t xml:space="preserve">reas </w:t>
                      </w:r>
                      <w:r w:rsidR="0067304F">
                        <w:rPr>
                          <w:rFonts w:asciiTheme="minorHAnsi" w:hAnsiTheme="minorHAnsi"/>
                        </w:rPr>
                        <w:t>educacionales, c</w:t>
                      </w:r>
                      <w:r w:rsidR="00335460">
                        <w:rPr>
                          <w:rFonts w:asciiTheme="minorHAnsi" w:hAnsiTheme="minorHAnsi"/>
                        </w:rPr>
                        <w:t xml:space="preserve">omerciales y </w:t>
                      </w:r>
                      <w:r w:rsidR="0067304F">
                        <w:rPr>
                          <w:rFonts w:asciiTheme="minorHAnsi" w:hAnsiTheme="minorHAnsi"/>
                        </w:rPr>
                        <w:t>a</w:t>
                      </w:r>
                      <w:r w:rsidR="00335460">
                        <w:rPr>
                          <w:rFonts w:asciiTheme="minorHAnsi" w:hAnsiTheme="minorHAnsi"/>
                        </w:rPr>
                        <w:t>dministrativas</w:t>
                      </w:r>
                      <w:r w:rsidR="009303AD">
                        <w:rPr>
                          <w:rFonts w:asciiTheme="minorHAnsi" w:hAnsiTheme="minorHAnsi"/>
                        </w:rPr>
                        <w:t>,</w:t>
                      </w:r>
                      <w:r w:rsidR="00335460">
                        <w:rPr>
                          <w:rFonts w:asciiTheme="minorHAnsi" w:hAnsiTheme="minorHAnsi"/>
                        </w:rPr>
                        <w:t xml:space="preserve"> de </w:t>
                      </w:r>
                      <w:r w:rsidR="0067304F">
                        <w:rPr>
                          <w:rFonts w:asciiTheme="minorHAnsi" w:hAnsiTheme="minorHAnsi"/>
                        </w:rPr>
                        <w:t>e</w:t>
                      </w:r>
                      <w:r w:rsidR="00335460">
                        <w:rPr>
                          <w:rFonts w:asciiTheme="minorHAnsi" w:hAnsiTheme="minorHAnsi"/>
                        </w:rPr>
                        <w:t xml:space="preserve">mpresas relacionadas con </w:t>
                      </w:r>
                      <w:r w:rsidR="0067304F">
                        <w:rPr>
                          <w:rFonts w:asciiTheme="minorHAnsi" w:hAnsiTheme="minorHAnsi"/>
                        </w:rPr>
                        <w:t>dispositivos médicos, y e</w:t>
                      </w:r>
                      <w:r w:rsidR="00335460">
                        <w:rPr>
                          <w:rFonts w:asciiTheme="minorHAnsi" w:hAnsiTheme="minorHAnsi"/>
                        </w:rPr>
                        <w:t>quip</w:t>
                      </w:r>
                      <w:r w:rsidR="00C844AC">
                        <w:rPr>
                          <w:rFonts w:asciiTheme="minorHAnsi" w:hAnsiTheme="minorHAnsi"/>
                        </w:rPr>
                        <w:t>amiento</w:t>
                      </w:r>
                      <w:r w:rsidR="00776C8F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67304F">
                        <w:rPr>
                          <w:rFonts w:asciiTheme="minorHAnsi" w:hAnsiTheme="minorHAnsi"/>
                        </w:rPr>
                        <w:t>c</w:t>
                      </w:r>
                      <w:r w:rsidR="00776C8F">
                        <w:rPr>
                          <w:rFonts w:asciiTheme="minorHAnsi" w:hAnsiTheme="minorHAnsi"/>
                        </w:rPr>
                        <w:t>ientífico y de la Salud</w:t>
                      </w:r>
                      <w:r w:rsidR="00335460">
                        <w:rPr>
                          <w:rFonts w:asciiTheme="minorHAnsi" w:hAnsiTheme="minorHAnsi"/>
                        </w:rPr>
                        <w:t xml:space="preserve">. </w:t>
                      </w:r>
                      <w:r w:rsidR="00C57F0F">
                        <w:rPr>
                          <w:rFonts w:asciiTheme="minorHAnsi" w:hAnsiTheme="minorHAnsi"/>
                          <w:b/>
                        </w:rPr>
                        <w:t>Último</w:t>
                      </w:r>
                      <w:r w:rsidR="00335460" w:rsidRPr="00335460">
                        <w:rPr>
                          <w:rFonts w:asciiTheme="minorHAnsi" w:hAnsiTheme="minorHAnsi"/>
                          <w:b/>
                        </w:rPr>
                        <w:t xml:space="preserve"> año</w:t>
                      </w:r>
                      <w:r w:rsidR="0067304F">
                        <w:rPr>
                          <w:rFonts w:asciiTheme="minorHAnsi" w:hAnsiTheme="minorHAnsi"/>
                          <w:b/>
                        </w:rPr>
                        <w:t xml:space="preserve"> y medio </w:t>
                      </w:r>
                      <w:r w:rsidR="0067304F" w:rsidRPr="00335460">
                        <w:rPr>
                          <w:rFonts w:asciiTheme="minorHAnsi" w:hAnsiTheme="minorHAnsi"/>
                          <w:b/>
                        </w:rPr>
                        <w:t>como</w:t>
                      </w:r>
                      <w:r w:rsidR="00335460" w:rsidRPr="00335460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="0067304F">
                        <w:rPr>
                          <w:rFonts w:asciiTheme="minorHAnsi" w:hAnsiTheme="minorHAnsi"/>
                          <w:b/>
                        </w:rPr>
                        <w:t>Especialista de Educación profesional para la empresa Johnson &amp; Johnson (</w:t>
                      </w:r>
                      <w:proofErr w:type="spellStart"/>
                      <w:r w:rsidR="0067304F">
                        <w:rPr>
                          <w:rFonts w:asciiTheme="minorHAnsi" w:hAnsiTheme="minorHAnsi"/>
                          <w:b/>
                        </w:rPr>
                        <w:t>Depuy</w:t>
                      </w:r>
                      <w:proofErr w:type="spellEnd"/>
                      <w:r w:rsidR="0067304F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proofErr w:type="spellStart"/>
                      <w:r w:rsidR="0067304F">
                        <w:rPr>
                          <w:rFonts w:asciiTheme="minorHAnsi" w:hAnsiTheme="minorHAnsi"/>
                          <w:b/>
                        </w:rPr>
                        <w:t>Synthes</w:t>
                      </w:r>
                      <w:proofErr w:type="spellEnd"/>
                      <w:r w:rsidR="0067304F">
                        <w:rPr>
                          <w:rFonts w:asciiTheme="minorHAnsi" w:hAnsiTheme="minorHAnsi"/>
                          <w:b/>
                        </w:rPr>
                        <w:t>)</w:t>
                      </w:r>
                      <w:r w:rsidR="0089288F">
                        <w:rPr>
                          <w:rFonts w:asciiTheme="minorHAnsi" w:hAnsiTheme="minorHAnsi"/>
                          <w:b/>
                        </w:rPr>
                        <w:t xml:space="preserve">. </w:t>
                      </w:r>
                    </w:p>
                    <w:p w:rsidR="0089288F" w:rsidRDefault="00332262" w:rsidP="00335460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Nivel de Inglés: Alto, Hablado y escrito</w:t>
                      </w:r>
                    </w:p>
                    <w:p w:rsidR="00DE0C6B" w:rsidRPr="00DE0C6B" w:rsidRDefault="00DE0C6B" w:rsidP="00335460">
                      <w:pPr>
                        <w:rPr>
                          <w:rFonts w:asciiTheme="minorHAnsi" w:hAnsiTheme="minorHAnsi"/>
                          <w:bCs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 xml:space="preserve">Pretensiones de sueldo: </w:t>
                      </w:r>
                      <w:r w:rsidRPr="00DE0C6B">
                        <w:rPr>
                          <w:rFonts w:asciiTheme="minorHAnsi" w:hAnsiTheme="minorHAnsi"/>
                          <w:bCs/>
                        </w:rPr>
                        <w:t>$ 2.400.000 L</w:t>
                      </w:r>
                      <w:r>
                        <w:rPr>
                          <w:rFonts w:asciiTheme="minorHAnsi" w:hAnsiTheme="minorHAnsi"/>
                          <w:bCs/>
                        </w:rPr>
                        <w:t>í</w:t>
                      </w:r>
                      <w:r w:rsidRPr="00DE0C6B">
                        <w:rPr>
                          <w:rFonts w:asciiTheme="minorHAnsi" w:hAnsiTheme="minorHAnsi"/>
                          <w:bCs/>
                        </w:rPr>
                        <w:t>quido</w:t>
                      </w:r>
                    </w:p>
                    <w:p w:rsidR="00DE0C6B" w:rsidRDefault="00DE0C6B" w:rsidP="00335460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:rsidR="00DE0C6B" w:rsidRDefault="00DE0C6B" w:rsidP="00335460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:rsidR="00DE0C6B" w:rsidRDefault="00DE0C6B" w:rsidP="00335460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:rsidR="00DE0C6B" w:rsidRDefault="00DE0C6B" w:rsidP="00335460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:rsidR="0052435D" w:rsidRDefault="0052435D" w:rsidP="00335460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:rsidR="0052435D" w:rsidRDefault="0052435D" w:rsidP="00335460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:rsidR="00601EB8" w:rsidRPr="003D38C1" w:rsidRDefault="00601EB8" w:rsidP="00335460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E0C6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E019D" wp14:editId="55C0D4CD">
                <wp:simplePos x="0" y="0"/>
                <wp:positionH relativeFrom="margin">
                  <wp:posOffset>-49530</wp:posOffset>
                </wp:positionH>
                <wp:positionV relativeFrom="paragraph">
                  <wp:posOffset>2115820</wp:posOffset>
                </wp:positionV>
                <wp:extent cx="4572000" cy="1428750"/>
                <wp:effectExtent l="0" t="0" r="0" b="0"/>
                <wp:wrapNone/>
                <wp:docPr id="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7F1B" w:rsidRPr="003141E6" w:rsidRDefault="003B7F1B" w:rsidP="003B7F1B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Aharoni" w:hAnsi="Aharoni" w:cs="Aharoni"/>
                                <w:color w:val="548DD4" w:themeColor="text2" w:themeTint="99"/>
                              </w:rPr>
                            </w:pPr>
                            <w:r w:rsidRPr="003141E6">
                              <w:rPr>
                                <w:rFonts w:ascii="Aharoni" w:hAnsi="Aharoni" w:cs="Aharoni"/>
                                <w:color w:val="548DD4" w:themeColor="text2" w:themeTint="99"/>
                              </w:rPr>
                              <w:t>Formación académica</w:t>
                            </w:r>
                          </w:p>
                          <w:p w:rsidR="003B7F1B" w:rsidRDefault="003B7F1B" w:rsidP="003B7F1B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3B7F1B" w:rsidRPr="003D38C1" w:rsidRDefault="00C57F0F" w:rsidP="003B7F1B">
                            <w:pPr>
                              <w:spacing w:after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1995-2001</w:t>
                            </w:r>
                            <w:r w:rsidR="003B7F1B" w:rsidRPr="003D38C1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Ing. </w:t>
                            </w:r>
                            <w:r w:rsidR="000D0D49">
                              <w:rPr>
                                <w:rFonts w:asciiTheme="minorHAnsi" w:hAnsiTheme="minorHAnsi"/>
                                <w:b/>
                              </w:rPr>
                              <w:t>Biotecnología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Molecular</w:t>
                            </w:r>
                          </w:p>
                          <w:p w:rsidR="003B7F1B" w:rsidRPr="003D38C1" w:rsidRDefault="003B7F1B" w:rsidP="003B7F1B">
                            <w:pPr>
                              <w:spacing w:after="0"/>
                              <w:rPr>
                                <w:rFonts w:asciiTheme="minorHAnsi" w:hAnsiTheme="minorHAnsi"/>
                              </w:rPr>
                            </w:pPr>
                            <w:r w:rsidRPr="003D38C1">
                              <w:rPr>
                                <w:rFonts w:asciiTheme="minorHAnsi" w:hAnsiTheme="minorHAnsi"/>
                              </w:rPr>
                              <w:t xml:space="preserve">          </w:t>
                            </w:r>
                            <w:r w:rsidRPr="003D38C1">
                              <w:rPr>
                                <w:rFonts w:asciiTheme="minorHAnsi" w:hAnsiTheme="minorHAnsi"/>
                                <w:sz w:val="20"/>
                              </w:rPr>
                              <w:tab/>
                            </w:r>
                            <w:r w:rsidRPr="003D38C1">
                              <w:rPr>
                                <w:rFonts w:asciiTheme="minorHAnsi" w:hAnsiTheme="minorHAnsi"/>
                                <w:sz w:val="20"/>
                              </w:rPr>
                              <w:tab/>
                            </w:r>
                            <w:r w:rsidR="00C57F0F">
                              <w:rPr>
                                <w:rFonts w:asciiTheme="minorHAnsi" w:hAnsiTheme="minorHAnsi"/>
                              </w:rPr>
                              <w:t xml:space="preserve">Universidad de Chile -  </w:t>
                            </w:r>
                            <w:proofErr w:type="spellStart"/>
                            <w:r w:rsidR="00C57F0F">
                              <w:rPr>
                                <w:rFonts w:asciiTheme="minorHAnsi" w:hAnsiTheme="minorHAnsi"/>
                              </w:rPr>
                              <w:t>Fac</w:t>
                            </w:r>
                            <w:proofErr w:type="spellEnd"/>
                            <w:r w:rsidR="00C57F0F">
                              <w:rPr>
                                <w:rFonts w:asciiTheme="minorHAnsi" w:hAnsiTheme="minorHAnsi"/>
                              </w:rPr>
                              <w:t>. Ciencias</w:t>
                            </w:r>
                          </w:p>
                          <w:p w:rsidR="003B7F1B" w:rsidRPr="003D38C1" w:rsidRDefault="003B7F1B" w:rsidP="003B7F1B">
                            <w:pPr>
                              <w:spacing w:after="0"/>
                              <w:ind w:left="1416" w:hanging="1416"/>
                              <w:rPr>
                                <w:rFonts w:asciiTheme="minorHAnsi" w:hAnsiTheme="minorHAnsi"/>
                              </w:rPr>
                            </w:pPr>
                            <w:r w:rsidRPr="003D38C1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ab/>
                            </w:r>
                          </w:p>
                          <w:p w:rsidR="003B7F1B" w:rsidRPr="003D38C1" w:rsidRDefault="00C57F0F" w:rsidP="003B7F1B">
                            <w:pPr>
                              <w:spacing w:after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1991-1994</w:t>
                            </w:r>
                            <w:r w:rsidR="003B7F1B" w:rsidRPr="003D38C1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0D0D49">
                              <w:rPr>
                                <w:rFonts w:asciiTheme="minorHAnsi" w:hAnsiTheme="minorHAnsi"/>
                                <w:b/>
                              </w:rPr>
                              <w:t>Educación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Media</w:t>
                            </w:r>
                          </w:p>
                          <w:p w:rsidR="003B7F1B" w:rsidRPr="003D38C1" w:rsidRDefault="003B7F1B" w:rsidP="003B7F1B">
                            <w:pPr>
                              <w:spacing w:after="0"/>
                              <w:rPr>
                                <w:rFonts w:asciiTheme="minorHAnsi" w:hAnsiTheme="minorHAnsi"/>
                              </w:rPr>
                            </w:pPr>
                            <w:r w:rsidRPr="003D38C1">
                              <w:rPr>
                                <w:rFonts w:asciiTheme="minorHAnsi" w:hAnsiTheme="minorHAnsi"/>
                              </w:rPr>
                              <w:t xml:space="preserve">          </w:t>
                            </w:r>
                            <w:r w:rsidRPr="003D38C1">
                              <w:rPr>
                                <w:rFonts w:asciiTheme="minorHAnsi" w:hAnsiTheme="minorHAnsi"/>
                                <w:sz w:val="20"/>
                              </w:rPr>
                              <w:tab/>
                            </w:r>
                            <w:r w:rsidRPr="003D38C1">
                              <w:rPr>
                                <w:rFonts w:asciiTheme="minorHAnsi" w:hAnsiTheme="minorHAnsi"/>
                                <w:sz w:val="20"/>
                              </w:rPr>
                              <w:tab/>
                            </w:r>
                            <w:r w:rsidR="00C57F0F">
                              <w:rPr>
                                <w:rFonts w:asciiTheme="minorHAnsi" w:hAnsiTheme="minorHAnsi"/>
                              </w:rPr>
                              <w:t>Colegio Rafael Sotomayor – Las Condes</w:t>
                            </w:r>
                          </w:p>
                          <w:p w:rsidR="003B7F1B" w:rsidRPr="003D38C1" w:rsidRDefault="003B7F1B" w:rsidP="003B7F1B">
                            <w:pPr>
                              <w:spacing w:after="0"/>
                              <w:ind w:left="1416" w:hanging="1416"/>
                              <w:rPr>
                                <w:rFonts w:asciiTheme="minorHAnsi" w:hAnsiTheme="minorHAnsi"/>
                              </w:rPr>
                            </w:pPr>
                            <w:r w:rsidRPr="003D38C1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ab/>
                            </w:r>
                          </w:p>
                          <w:p w:rsidR="003B7F1B" w:rsidRDefault="003B7F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019D" id="Text Box 98" o:spid="_x0000_s1028" type="#_x0000_t202" style="position:absolute;margin-left:-3.9pt;margin-top:166.6pt;width:5in;height:11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" filled="f" stroked="f">
                <v:textbox>
                  <w:txbxContent>
                    <w:p w:rsidR="003B7F1B" w:rsidRPr="003141E6" w:rsidRDefault="003B7F1B" w:rsidP="003B7F1B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Aharoni" w:hAnsi="Aharoni" w:cs="Aharoni"/>
                          <w:color w:val="548DD4" w:themeColor="text2" w:themeTint="99"/>
                        </w:rPr>
                      </w:pPr>
                      <w:r w:rsidRPr="003141E6">
                        <w:rPr>
                          <w:rFonts w:ascii="Aharoni" w:hAnsi="Aharoni" w:cs="Aharoni"/>
                          <w:color w:val="548DD4" w:themeColor="text2" w:themeTint="99"/>
                        </w:rPr>
                        <w:t>Formación académica</w:t>
                      </w:r>
                    </w:p>
                    <w:p w:rsidR="003B7F1B" w:rsidRDefault="003B7F1B" w:rsidP="003B7F1B">
                      <w:pPr>
                        <w:spacing w:after="0"/>
                        <w:rPr>
                          <w:b/>
                        </w:rPr>
                      </w:pPr>
                    </w:p>
                    <w:p w:rsidR="003B7F1B" w:rsidRPr="003D38C1" w:rsidRDefault="00C57F0F" w:rsidP="003B7F1B">
                      <w:pPr>
                        <w:spacing w:after="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1995-2001</w:t>
                      </w:r>
                      <w:r w:rsidR="003B7F1B" w:rsidRPr="003D38C1">
                        <w:rPr>
                          <w:rFonts w:asciiTheme="minorHAnsi" w:hAnsiTheme="minorHAnsi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Ing. </w:t>
                      </w:r>
                      <w:r w:rsidR="000D0D49">
                        <w:rPr>
                          <w:rFonts w:asciiTheme="minorHAnsi" w:hAnsiTheme="minorHAnsi"/>
                          <w:b/>
                        </w:rPr>
                        <w:t>Biotecnología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Molecular</w:t>
                      </w:r>
                    </w:p>
                    <w:p w:rsidR="003B7F1B" w:rsidRPr="003D38C1" w:rsidRDefault="003B7F1B" w:rsidP="003B7F1B">
                      <w:pPr>
                        <w:spacing w:after="0"/>
                        <w:rPr>
                          <w:rFonts w:asciiTheme="minorHAnsi" w:hAnsiTheme="minorHAnsi"/>
                        </w:rPr>
                      </w:pPr>
                      <w:r w:rsidRPr="003D38C1">
                        <w:rPr>
                          <w:rFonts w:asciiTheme="minorHAnsi" w:hAnsiTheme="minorHAnsi"/>
                        </w:rPr>
                        <w:t xml:space="preserve">          </w:t>
                      </w:r>
                      <w:r w:rsidRPr="003D38C1">
                        <w:rPr>
                          <w:rFonts w:asciiTheme="minorHAnsi" w:hAnsiTheme="minorHAnsi"/>
                          <w:sz w:val="20"/>
                        </w:rPr>
                        <w:tab/>
                      </w:r>
                      <w:r w:rsidRPr="003D38C1">
                        <w:rPr>
                          <w:rFonts w:asciiTheme="minorHAnsi" w:hAnsiTheme="minorHAnsi"/>
                          <w:sz w:val="20"/>
                        </w:rPr>
                        <w:tab/>
                      </w:r>
                      <w:r w:rsidR="00C57F0F">
                        <w:rPr>
                          <w:rFonts w:asciiTheme="minorHAnsi" w:hAnsiTheme="minorHAnsi"/>
                        </w:rPr>
                        <w:t xml:space="preserve">Universidad de Chile -  </w:t>
                      </w:r>
                      <w:proofErr w:type="spellStart"/>
                      <w:r w:rsidR="00C57F0F">
                        <w:rPr>
                          <w:rFonts w:asciiTheme="minorHAnsi" w:hAnsiTheme="minorHAnsi"/>
                        </w:rPr>
                        <w:t>Fac</w:t>
                      </w:r>
                      <w:proofErr w:type="spellEnd"/>
                      <w:r w:rsidR="00C57F0F">
                        <w:rPr>
                          <w:rFonts w:asciiTheme="minorHAnsi" w:hAnsiTheme="minorHAnsi"/>
                        </w:rPr>
                        <w:t>. Ciencias</w:t>
                      </w:r>
                    </w:p>
                    <w:p w:rsidR="003B7F1B" w:rsidRPr="003D38C1" w:rsidRDefault="003B7F1B" w:rsidP="003B7F1B">
                      <w:pPr>
                        <w:spacing w:after="0"/>
                        <w:ind w:left="1416" w:hanging="1416"/>
                        <w:rPr>
                          <w:rFonts w:asciiTheme="minorHAnsi" w:hAnsiTheme="minorHAnsi"/>
                        </w:rPr>
                      </w:pPr>
                      <w:r w:rsidRPr="003D38C1">
                        <w:rPr>
                          <w:rFonts w:asciiTheme="minorHAnsi" w:hAnsiTheme="minorHAnsi"/>
                        </w:rPr>
                        <w:t xml:space="preserve">       </w:t>
                      </w:r>
                      <w:r w:rsidRPr="003D38C1">
                        <w:rPr>
                          <w:rFonts w:asciiTheme="minorHAnsi" w:hAnsiTheme="minorHAnsi"/>
                        </w:rPr>
                        <w:tab/>
                      </w:r>
                    </w:p>
                    <w:p w:rsidR="003B7F1B" w:rsidRPr="003D38C1" w:rsidRDefault="00C57F0F" w:rsidP="003B7F1B">
                      <w:pPr>
                        <w:spacing w:after="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1991-1994</w:t>
                      </w:r>
                      <w:r w:rsidR="003B7F1B" w:rsidRPr="003D38C1">
                        <w:rPr>
                          <w:rFonts w:asciiTheme="minorHAnsi" w:hAnsiTheme="minorHAnsi"/>
                        </w:rPr>
                        <w:tab/>
                      </w:r>
                      <w:r w:rsidR="000D0D49">
                        <w:rPr>
                          <w:rFonts w:asciiTheme="minorHAnsi" w:hAnsiTheme="minorHAnsi"/>
                          <w:b/>
                        </w:rPr>
                        <w:t>Educación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Media</w:t>
                      </w:r>
                    </w:p>
                    <w:p w:rsidR="003B7F1B" w:rsidRPr="003D38C1" w:rsidRDefault="003B7F1B" w:rsidP="003B7F1B">
                      <w:pPr>
                        <w:spacing w:after="0"/>
                        <w:rPr>
                          <w:rFonts w:asciiTheme="minorHAnsi" w:hAnsiTheme="minorHAnsi"/>
                        </w:rPr>
                      </w:pPr>
                      <w:r w:rsidRPr="003D38C1">
                        <w:rPr>
                          <w:rFonts w:asciiTheme="minorHAnsi" w:hAnsiTheme="minorHAnsi"/>
                        </w:rPr>
                        <w:t xml:space="preserve">          </w:t>
                      </w:r>
                      <w:r w:rsidRPr="003D38C1">
                        <w:rPr>
                          <w:rFonts w:asciiTheme="minorHAnsi" w:hAnsiTheme="minorHAnsi"/>
                          <w:sz w:val="20"/>
                        </w:rPr>
                        <w:tab/>
                      </w:r>
                      <w:r w:rsidRPr="003D38C1">
                        <w:rPr>
                          <w:rFonts w:asciiTheme="minorHAnsi" w:hAnsiTheme="minorHAnsi"/>
                          <w:sz w:val="20"/>
                        </w:rPr>
                        <w:tab/>
                      </w:r>
                      <w:r w:rsidR="00C57F0F">
                        <w:rPr>
                          <w:rFonts w:asciiTheme="minorHAnsi" w:hAnsiTheme="minorHAnsi"/>
                        </w:rPr>
                        <w:t>Colegio Rafael Sotomayor – Las Condes</w:t>
                      </w:r>
                    </w:p>
                    <w:p w:rsidR="003B7F1B" w:rsidRPr="003D38C1" w:rsidRDefault="003B7F1B" w:rsidP="003B7F1B">
                      <w:pPr>
                        <w:spacing w:after="0"/>
                        <w:ind w:left="1416" w:hanging="1416"/>
                        <w:rPr>
                          <w:rFonts w:asciiTheme="minorHAnsi" w:hAnsiTheme="minorHAnsi"/>
                        </w:rPr>
                      </w:pPr>
                      <w:r w:rsidRPr="003D38C1">
                        <w:rPr>
                          <w:rFonts w:asciiTheme="minorHAnsi" w:hAnsiTheme="minorHAnsi"/>
                        </w:rPr>
                        <w:t xml:space="preserve">       </w:t>
                      </w:r>
                      <w:r w:rsidRPr="003D38C1">
                        <w:rPr>
                          <w:rFonts w:asciiTheme="minorHAnsi" w:hAnsiTheme="minorHAnsi"/>
                        </w:rPr>
                        <w:tab/>
                      </w:r>
                    </w:p>
                    <w:p w:rsidR="003B7F1B" w:rsidRDefault="003B7F1B"/>
                  </w:txbxContent>
                </v:textbox>
                <w10:wrap anchorx="margin"/>
              </v:shape>
            </w:pict>
          </mc:Fallback>
        </mc:AlternateContent>
      </w:r>
      <w:r w:rsidR="00DE0C6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9D348" wp14:editId="1C7B362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886200" cy="685800"/>
                <wp:effectExtent l="0" t="0" r="0" b="0"/>
                <wp:wrapTight wrapText="bothSides">
                  <wp:wrapPolygon edited="0">
                    <wp:start x="212" y="1800"/>
                    <wp:lineTo x="212" y="19800"/>
                    <wp:lineTo x="21282" y="19800"/>
                    <wp:lineTo x="21282" y="1800"/>
                    <wp:lineTo x="212" y="1800"/>
                  </wp:wrapPolygon>
                </wp:wrapTight>
                <wp:docPr id="1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3FAA" w:rsidRDefault="00335460" w:rsidP="00D13FAA">
                            <w:pPr>
                              <w:rPr>
                                <w:rFonts w:ascii="Aharoni" w:hAnsi="Aharoni" w:cs="Aharoni"/>
                                <w:b/>
                                <w:color w:val="548DD4" w:themeColor="text2" w:themeTint="99"/>
                                <w:sz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color w:val="548DD4" w:themeColor="text2" w:themeTint="99"/>
                                <w:sz w:val="28"/>
                              </w:rPr>
                              <w:t>Lic. Biotecnología Molecular – U. de Chile</w:t>
                            </w:r>
                          </w:p>
                          <w:p w:rsidR="00335460" w:rsidRPr="00335460" w:rsidRDefault="00335460" w:rsidP="00D13FAA">
                            <w:pPr>
                              <w:rPr>
                                <w:rFonts w:asciiTheme="minorHAnsi" w:hAnsiTheme="minorHAnsi" w:cs="Aharoni"/>
                                <w:color w:val="548DD4" w:themeColor="tex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9D348" id="Text Box 79" o:spid="_x0000_s1029" type="#_x0000_t202" style="position:absolute;margin-left:0;margin-top:0;width:306pt;height:5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" filled="f" stroked="f">
                <v:textbox inset=",7.2pt,,7.2pt">
                  <w:txbxContent>
                    <w:p w:rsidR="00D13FAA" w:rsidRDefault="00335460" w:rsidP="00D13FAA">
                      <w:pPr>
                        <w:rPr>
                          <w:rFonts w:ascii="Aharoni" w:hAnsi="Aharoni" w:cs="Aharoni"/>
                          <w:b/>
                          <w:color w:val="548DD4" w:themeColor="text2" w:themeTint="99"/>
                          <w:sz w:val="28"/>
                        </w:rPr>
                      </w:pPr>
                      <w:r>
                        <w:rPr>
                          <w:rFonts w:ascii="Aharoni" w:hAnsi="Aharoni" w:cs="Aharoni"/>
                          <w:b/>
                          <w:color w:val="548DD4" w:themeColor="text2" w:themeTint="99"/>
                          <w:sz w:val="28"/>
                        </w:rPr>
                        <w:t>Lic. Biotecnología Molecular – U. de Chile</w:t>
                      </w:r>
                    </w:p>
                    <w:p w:rsidR="00335460" w:rsidRPr="00335460" w:rsidRDefault="00335460" w:rsidP="00D13FAA">
                      <w:pPr>
                        <w:rPr>
                          <w:rFonts w:asciiTheme="minorHAnsi" w:hAnsiTheme="minorHAnsi" w:cs="Aharoni"/>
                          <w:color w:val="548DD4" w:themeColor="text2" w:themeTint="99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44615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3D2C3" wp14:editId="68D94839">
                <wp:simplePos x="0" y="0"/>
                <wp:positionH relativeFrom="margin">
                  <wp:align>right</wp:align>
                </wp:positionH>
                <wp:positionV relativeFrom="paragraph">
                  <wp:posOffset>3598545</wp:posOffset>
                </wp:positionV>
                <wp:extent cx="4572000" cy="6138711"/>
                <wp:effectExtent l="0" t="0" r="0" b="0"/>
                <wp:wrapNone/>
                <wp:docPr id="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6138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9B9" w:rsidRPr="00C844AC" w:rsidRDefault="003B7F1B" w:rsidP="003B7F1B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rFonts w:ascii="Aharoni" w:hAnsi="Aharoni" w:cs="Aharoni"/>
                                <w:color w:val="548DD4" w:themeColor="text2" w:themeTint="99"/>
                                <w:lang w:val="en-US"/>
                              </w:rPr>
                            </w:pPr>
                            <w:proofErr w:type="spellStart"/>
                            <w:r w:rsidRPr="00C844AC">
                              <w:rPr>
                                <w:rFonts w:ascii="Aharoni" w:hAnsi="Aharoni" w:cs="Aharoni"/>
                                <w:color w:val="548DD4" w:themeColor="text2" w:themeTint="99"/>
                                <w:lang w:val="en-US"/>
                              </w:rPr>
                              <w:t>Experiencia</w:t>
                            </w:r>
                            <w:proofErr w:type="spellEnd"/>
                            <w:r w:rsidRPr="00C844AC">
                              <w:rPr>
                                <w:rFonts w:ascii="Aharoni" w:hAnsi="Aharoni" w:cs="Aharoni"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44AC">
                              <w:rPr>
                                <w:rFonts w:ascii="Aharoni" w:hAnsi="Aharoni" w:cs="Aharoni"/>
                                <w:color w:val="548DD4" w:themeColor="text2" w:themeTint="99"/>
                                <w:lang w:val="en-US"/>
                              </w:rPr>
                              <w:t>laboral</w:t>
                            </w:r>
                            <w:proofErr w:type="spellEnd"/>
                          </w:p>
                          <w:p w:rsidR="0089288F" w:rsidRDefault="0089288F" w:rsidP="0089288F">
                            <w:pPr>
                              <w:spacing w:after="0"/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</w:pPr>
                          </w:p>
                          <w:p w:rsidR="0089288F" w:rsidRPr="0089288F" w:rsidRDefault="0089288F" w:rsidP="0089288F">
                            <w:pPr>
                              <w:spacing w:after="0"/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</w:pPr>
                            <w:r w:rsidRPr="0089288F"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>201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>9</w:t>
                            </w:r>
                            <w:r w:rsidRPr="0089288F"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 xml:space="preserve">Hoy  </w:t>
                            </w:r>
                            <w:r w:rsidRPr="0089288F"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 xml:space="preserve">    Johnson &amp; Johnson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>(Contrato a plazo fijo)</w:t>
                            </w:r>
                          </w:p>
                          <w:p w:rsidR="0089288F" w:rsidRDefault="0089288F" w:rsidP="0089288F">
                            <w:pPr>
                              <w:spacing w:after="0"/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</w:pPr>
                            <w:r w:rsidRPr="0089288F">
                              <w:rPr>
                                <w:rFonts w:asciiTheme="minorHAnsi" w:hAnsiTheme="minorHAnsi"/>
                                <w:lang w:val="es-CL"/>
                              </w:rPr>
                              <w:t xml:space="preserve">          </w:t>
                            </w:r>
                            <w:r w:rsidRPr="0067304F">
                              <w:rPr>
                                <w:rFonts w:asciiTheme="minorHAnsi" w:hAnsiTheme="minorHAnsi"/>
                                <w:sz w:val="20"/>
                                <w:lang w:val="es-CL"/>
                              </w:rPr>
                              <w:t>Cargo</w:t>
                            </w:r>
                            <w:r w:rsidRPr="0067304F">
                              <w:rPr>
                                <w:rFonts w:asciiTheme="minorHAnsi" w:hAnsiTheme="minorHAnsi"/>
                                <w:lang w:val="es-CL"/>
                              </w:rPr>
                              <w:t>:</w:t>
                            </w:r>
                            <w:r w:rsidRPr="0067304F">
                              <w:rPr>
                                <w:rFonts w:asciiTheme="minorHAnsi" w:hAnsiTheme="minorHAnsi"/>
                                <w:lang w:val="es-CL"/>
                              </w:rPr>
                              <w:tab/>
                            </w:r>
                            <w:r w:rsidRPr="0067304F"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>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>pecialista Educación Profesional (Chile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 xml:space="preserve">, Argentina, </w:t>
                            </w:r>
                          </w:p>
                          <w:p w:rsidR="0089288F" w:rsidRPr="0067304F" w:rsidRDefault="0089288F" w:rsidP="0089288F">
                            <w:pPr>
                              <w:spacing w:after="0"/>
                              <w:rPr>
                                <w:rFonts w:asciiTheme="minorHAnsi" w:hAnsiTheme="minorHAnsi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 xml:space="preserve">                          Uruguay, Perú</w:t>
                            </w:r>
                            <w:r w:rsidR="00332262"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>).</w:t>
                            </w:r>
                          </w:p>
                          <w:p w:rsidR="0089288F" w:rsidRDefault="0089288F" w:rsidP="0089288F">
                            <w:pPr>
                              <w:spacing w:after="0"/>
                              <w:rPr>
                                <w:rFonts w:asciiTheme="minorHAnsi" w:hAnsiTheme="minorHAnsi"/>
                              </w:rPr>
                            </w:pPr>
                            <w:r w:rsidRPr="0067304F">
                              <w:rPr>
                                <w:rFonts w:asciiTheme="minorHAnsi" w:hAnsiTheme="minorHAnsi"/>
                                <w:lang w:val="es-CL"/>
                              </w:rPr>
                              <w:t xml:space="preserve">       </w:t>
                            </w:r>
                            <w:r w:rsidRPr="003D38C1">
                              <w:rPr>
                                <w:rFonts w:asciiTheme="minorHAnsi" w:hAnsiTheme="minorHAnsi"/>
                                <w:sz w:val="20"/>
                              </w:rPr>
                              <w:t>Función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Líder de la totalidad del proceso de planificación 2020  </w:t>
                            </w:r>
                          </w:p>
                          <w:p w:rsidR="0089288F" w:rsidRDefault="0089288F" w:rsidP="0089288F">
                            <w:pPr>
                              <w:spacing w:after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                     de las iniciativas de educación profesional de la zona </w:t>
                            </w:r>
                            <w:r w:rsidR="00332262">
                              <w:rPr>
                                <w:rFonts w:asciiTheme="minorHAnsi" w:hAnsiTheme="minorHAnsi"/>
                              </w:rPr>
                              <w:t>sur</w:t>
                            </w:r>
                          </w:p>
                          <w:p w:rsidR="0089288F" w:rsidRPr="0089288F" w:rsidRDefault="0089288F" w:rsidP="0089288F">
                            <w:pPr>
                              <w:spacing w:after="0"/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                     de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Latam</w:t>
                            </w:r>
                            <w:proofErr w:type="spellEnd"/>
                            <w:r w:rsidR="00332262">
                              <w:rPr>
                                <w:rFonts w:asciiTheme="minorHAnsi" w:hAnsiTheme="minorHAnsi"/>
                              </w:rPr>
                              <w:t xml:space="preserve"> en J&amp;J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.  </w:t>
                            </w:r>
                          </w:p>
                          <w:p w:rsidR="0089288F" w:rsidRPr="0089288F" w:rsidRDefault="0089288F" w:rsidP="00D439B9">
                            <w:pPr>
                              <w:spacing w:after="0"/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</w:pPr>
                          </w:p>
                          <w:p w:rsidR="0067304F" w:rsidRPr="0089288F" w:rsidRDefault="0067304F" w:rsidP="00D439B9">
                            <w:pPr>
                              <w:spacing w:after="0"/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</w:pPr>
                            <w:r w:rsidRPr="0089288F"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 xml:space="preserve">2018 – </w:t>
                            </w:r>
                            <w:r w:rsidR="0089288F" w:rsidRPr="0089288F"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>2019</w:t>
                            </w:r>
                            <w:r w:rsidRPr="0089288F"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 xml:space="preserve">    Johnson &amp; Johnson </w:t>
                            </w:r>
                            <w:r w:rsidR="0089288F"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>(Reemplazo)</w:t>
                            </w:r>
                          </w:p>
                          <w:p w:rsidR="0067304F" w:rsidRPr="0067304F" w:rsidRDefault="0067304F" w:rsidP="0067304F">
                            <w:pPr>
                              <w:spacing w:after="0"/>
                              <w:rPr>
                                <w:rFonts w:asciiTheme="minorHAnsi" w:hAnsiTheme="minorHAnsi"/>
                                <w:lang w:val="es-CL"/>
                              </w:rPr>
                            </w:pPr>
                            <w:r w:rsidRPr="0089288F">
                              <w:rPr>
                                <w:rFonts w:asciiTheme="minorHAnsi" w:hAnsiTheme="minorHAnsi"/>
                                <w:lang w:val="es-CL"/>
                              </w:rPr>
                              <w:t xml:space="preserve">          </w:t>
                            </w:r>
                            <w:r w:rsidRPr="0067304F">
                              <w:rPr>
                                <w:rFonts w:asciiTheme="minorHAnsi" w:hAnsiTheme="minorHAnsi"/>
                                <w:sz w:val="20"/>
                                <w:lang w:val="es-CL"/>
                              </w:rPr>
                              <w:t>Cargo</w:t>
                            </w:r>
                            <w:r w:rsidRPr="0067304F">
                              <w:rPr>
                                <w:rFonts w:asciiTheme="minorHAnsi" w:hAnsiTheme="minorHAnsi"/>
                                <w:lang w:val="es-CL"/>
                              </w:rPr>
                              <w:t>:</w:t>
                            </w:r>
                            <w:r w:rsidRPr="0067304F">
                              <w:rPr>
                                <w:rFonts w:asciiTheme="minorHAnsi" w:hAnsiTheme="minorHAnsi"/>
                                <w:lang w:val="es-CL"/>
                              </w:rPr>
                              <w:tab/>
                            </w:r>
                            <w:r w:rsidRPr="0067304F"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>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  <w:t>pecialista Educación Profesional (Chile &amp; Uruguay)</w:t>
                            </w:r>
                          </w:p>
                          <w:p w:rsidR="0067304F" w:rsidRDefault="0067304F" w:rsidP="0067304F">
                            <w:pPr>
                              <w:spacing w:after="120"/>
                              <w:ind w:left="1416" w:hanging="1416"/>
                              <w:rPr>
                                <w:rFonts w:asciiTheme="minorHAnsi" w:hAnsiTheme="minorHAnsi"/>
                              </w:rPr>
                            </w:pPr>
                            <w:r w:rsidRPr="0067304F">
                              <w:rPr>
                                <w:rFonts w:asciiTheme="minorHAnsi" w:hAnsiTheme="minorHAnsi"/>
                                <w:lang w:val="es-CL"/>
                              </w:rPr>
                              <w:t xml:space="preserve">       </w:t>
                            </w:r>
                            <w:r w:rsidRPr="003D38C1">
                              <w:rPr>
                                <w:rFonts w:asciiTheme="minorHAnsi" w:hAnsiTheme="minorHAnsi"/>
                                <w:sz w:val="20"/>
                              </w:rPr>
                              <w:t>Función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A cargo de todas las iniciativas educativas de J&amp;J en Chile y Uruguay.  </w:t>
                            </w:r>
                            <w:r w:rsidR="0089288F">
                              <w:rPr>
                                <w:rFonts w:asciiTheme="minorHAnsi" w:hAnsiTheme="minorHAnsi"/>
                              </w:rPr>
                              <w:t>Dar continuidad a la posición mientras especialista titular se encontró con licencia maternal.</w:t>
                            </w:r>
                          </w:p>
                          <w:p w:rsidR="0067304F" w:rsidRPr="0067304F" w:rsidRDefault="0067304F" w:rsidP="00D439B9">
                            <w:pPr>
                              <w:spacing w:after="0"/>
                              <w:rPr>
                                <w:rFonts w:asciiTheme="minorHAnsi" w:hAnsiTheme="minorHAnsi"/>
                                <w:b/>
                                <w:lang w:val="es-CL"/>
                              </w:rPr>
                            </w:pPr>
                          </w:p>
                          <w:p w:rsidR="00D439B9" w:rsidRPr="00D439B9" w:rsidRDefault="00D439B9" w:rsidP="00D439B9">
                            <w:pPr>
                              <w:spacing w:after="0"/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</w:pPr>
                            <w:r w:rsidRPr="00D439B9"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>2016-2018</w:t>
                            </w:r>
                            <w:r w:rsidRPr="00D439B9">
                              <w:rPr>
                                <w:rFonts w:asciiTheme="minorHAnsi" w:hAnsiTheme="minorHAnsi"/>
                                <w:lang w:val="en-US"/>
                              </w:rPr>
                              <w:tab/>
                            </w:r>
                            <w:r w:rsidRPr="00D439B9"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 xml:space="preserve">Dräger Chile </w:t>
                            </w:r>
                            <w:proofErr w:type="spellStart"/>
                            <w:r w:rsidRPr="00D439B9"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>Ltda</w:t>
                            </w:r>
                            <w:proofErr w:type="spellEnd"/>
                          </w:p>
                          <w:p w:rsidR="00D439B9" w:rsidRPr="00D439B9" w:rsidRDefault="00D439B9" w:rsidP="00D439B9">
                            <w:pPr>
                              <w:spacing w:after="0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D439B9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         </w:t>
                            </w:r>
                            <w:r w:rsidRPr="00D439B9">
                              <w:rPr>
                                <w:rFonts w:asciiTheme="minorHAnsi" w:hAnsiTheme="minorHAnsi"/>
                                <w:sz w:val="20"/>
                                <w:lang w:val="en-US"/>
                              </w:rPr>
                              <w:t>Cargo</w:t>
                            </w:r>
                            <w:r w:rsidRPr="00D439B9">
                              <w:rPr>
                                <w:rFonts w:asciiTheme="minorHAnsi" w:hAnsiTheme="minorHAnsi"/>
                                <w:lang w:val="en-US"/>
                              </w:rPr>
                              <w:t>:</w:t>
                            </w:r>
                            <w:r w:rsidRPr="00D439B9">
                              <w:rPr>
                                <w:rFonts w:asciiTheme="minorHAnsi" w:hAnsiTheme="minorHAnsi"/>
                                <w:lang w:val="en-US"/>
                              </w:rPr>
                              <w:tab/>
                            </w:r>
                            <w:r w:rsidRPr="00D439B9"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 xml:space="preserve">Business Manager Neonatal Care &amp; </w:t>
                            </w:r>
                            <w:proofErr w:type="spellStart"/>
                            <w:r w:rsidRPr="00D439B9"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>Therm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>orregulation</w:t>
                            </w:r>
                            <w:proofErr w:type="spellEnd"/>
                          </w:p>
                          <w:p w:rsidR="00744615" w:rsidRPr="0089288F" w:rsidRDefault="00D439B9" w:rsidP="0089288F">
                            <w:pPr>
                              <w:spacing w:after="120"/>
                              <w:ind w:left="1416" w:hanging="1416"/>
                              <w:rPr>
                                <w:rFonts w:asciiTheme="minorHAnsi" w:hAnsiTheme="minorHAnsi"/>
                              </w:rPr>
                            </w:pPr>
                            <w:r w:rsidRPr="00D439B9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      </w:t>
                            </w:r>
                            <w:r w:rsidRPr="003D38C1">
                              <w:rPr>
                                <w:rFonts w:asciiTheme="minorHAnsi" w:hAnsiTheme="minorHAnsi"/>
                                <w:sz w:val="20"/>
                              </w:rPr>
                              <w:t>Función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7917D9">
                              <w:rPr>
                                <w:rFonts w:asciiTheme="minorHAnsi" w:hAnsiTheme="minorHAnsi"/>
                              </w:rPr>
                              <w:t>Manejo integral de la línea equipos de termorregulació</w:t>
                            </w:r>
                            <w:r w:rsidR="00744615">
                              <w:rPr>
                                <w:rFonts w:asciiTheme="minorHAnsi" w:hAnsiTheme="minorHAnsi"/>
                              </w:rPr>
                              <w:t xml:space="preserve">n </w:t>
                            </w:r>
                            <w:r w:rsidR="007917D9">
                              <w:rPr>
                                <w:rFonts w:asciiTheme="minorHAnsi" w:hAnsiTheme="minorHAnsi"/>
                              </w:rPr>
                              <w:t xml:space="preserve">de </w:t>
                            </w:r>
                            <w:proofErr w:type="spellStart"/>
                            <w:r w:rsidR="007917D9">
                              <w:rPr>
                                <w:rFonts w:asciiTheme="minorHAnsi" w:hAnsiTheme="minorHAnsi"/>
                              </w:rPr>
                              <w:t>Dräger</w:t>
                            </w:r>
                            <w:proofErr w:type="spellEnd"/>
                          </w:p>
                          <w:p w:rsidR="00744615" w:rsidRDefault="00744615" w:rsidP="003B7F1B">
                            <w:pPr>
                              <w:spacing w:after="0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3B7F1B" w:rsidRPr="003D38C1" w:rsidRDefault="00C57F0F" w:rsidP="003B7F1B">
                            <w:pPr>
                              <w:spacing w:after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20</w:t>
                            </w:r>
                            <w:r w:rsidR="00C20135">
                              <w:rPr>
                                <w:rFonts w:asciiTheme="minorHAnsi" w:hAnsiTheme="minorHAnsi"/>
                                <w:b/>
                              </w:rPr>
                              <w:t>09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-2016</w:t>
                            </w:r>
                            <w:r w:rsidR="003B7F1B" w:rsidRPr="003D38C1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Arquimed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Ltda</w:t>
                            </w:r>
                            <w:proofErr w:type="spellEnd"/>
                          </w:p>
                          <w:p w:rsidR="003B7F1B" w:rsidRPr="003D38C1" w:rsidRDefault="003B7F1B" w:rsidP="003B7F1B">
                            <w:pPr>
                              <w:spacing w:after="0"/>
                              <w:rPr>
                                <w:rFonts w:asciiTheme="minorHAnsi" w:hAnsiTheme="minorHAnsi"/>
                              </w:rPr>
                            </w:pPr>
                            <w:r w:rsidRPr="003D38C1">
                              <w:rPr>
                                <w:rFonts w:asciiTheme="minorHAnsi" w:hAnsiTheme="minorHAnsi"/>
                              </w:rPr>
                              <w:t xml:space="preserve">          </w:t>
                            </w:r>
                            <w:bookmarkStart w:id="0" w:name="_Hlk20498471"/>
                            <w:r w:rsidRPr="003D38C1">
                              <w:rPr>
                                <w:rFonts w:asciiTheme="minorHAnsi" w:hAnsiTheme="minorHAnsi"/>
                                <w:sz w:val="20"/>
                              </w:rPr>
                              <w:t>Cargo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C57F0F" w:rsidRPr="00AF7343">
                              <w:rPr>
                                <w:rFonts w:asciiTheme="minorHAnsi" w:hAnsiTheme="minorHAnsi"/>
                                <w:b/>
                              </w:rPr>
                              <w:t>Jefe Departamento Cotizaciones - Equipamiento</w:t>
                            </w:r>
                            <w:bookmarkEnd w:id="0"/>
                          </w:p>
                          <w:p w:rsidR="00776C8F" w:rsidRDefault="003B7F1B" w:rsidP="003B7F1B">
                            <w:pPr>
                              <w:spacing w:after="120"/>
                              <w:ind w:left="1416" w:hanging="1416"/>
                              <w:rPr>
                                <w:rFonts w:asciiTheme="minorHAnsi" w:hAnsiTheme="minorHAnsi"/>
                              </w:rPr>
                            </w:pPr>
                            <w:r w:rsidRPr="003D38C1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  <w:r w:rsidRPr="003D38C1">
                              <w:rPr>
                                <w:rFonts w:asciiTheme="minorHAnsi" w:hAnsiTheme="minorHAnsi"/>
                                <w:sz w:val="20"/>
                              </w:rPr>
                              <w:t>Función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Pr="003D38C1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AF7343">
                              <w:rPr>
                                <w:rFonts w:asciiTheme="minorHAnsi" w:hAnsiTheme="minorHAnsi"/>
                              </w:rPr>
                              <w:t>Gestión</w:t>
                            </w:r>
                            <w:r w:rsidR="00C57F0F">
                              <w:rPr>
                                <w:rFonts w:asciiTheme="minorHAnsi" w:hAnsiTheme="minorHAnsi"/>
                              </w:rPr>
                              <w:t xml:space="preserve"> y </w:t>
                            </w:r>
                            <w:r w:rsidR="00AF7343">
                              <w:rPr>
                                <w:rFonts w:asciiTheme="minorHAnsi" w:hAnsiTheme="minorHAnsi"/>
                              </w:rPr>
                              <w:t>Supervisión</w:t>
                            </w:r>
                            <w:r w:rsidR="00C57F0F">
                              <w:rPr>
                                <w:rFonts w:asciiTheme="minorHAnsi" w:hAnsiTheme="minorHAnsi"/>
                              </w:rPr>
                              <w:t xml:space="preserve"> de</w:t>
                            </w:r>
                            <w:r w:rsidR="00D439B9">
                              <w:rPr>
                                <w:rFonts w:asciiTheme="minorHAnsi" w:hAnsiTheme="minorHAnsi"/>
                              </w:rPr>
                              <w:t xml:space="preserve">l personal del departamento, como del </w:t>
                            </w:r>
                            <w:r w:rsidR="00C57F0F">
                              <w:rPr>
                                <w:rFonts w:asciiTheme="minorHAnsi" w:hAnsiTheme="minorHAnsi"/>
                              </w:rPr>
                              <w:t>total del departamento.</w:t>
                            </w:r>
                            <w:r w:rsidR="000077A6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</w:p>
                          <w:p w:rsidR="003B7F1B" w:rsidRDefault="00776C8F" w:rsidP="003B7F1B">
                            <w:pPr>
                              <w:spacing w:after="120"/>
                              <w:ind w:left="1416" w:hanging="1416"/>
                              <w:rPr>
                                <w:rFonts w:asciiTheme="minorHAnsi" w:hAnsiTheme="minorHAnsi"/>
                              </w:rPr>
                            </w:pPr>
                            <w:r w:rsidRPr="00776C8F">
                              <w:rPr>
                                <w:rFonts w:asciiTheme="minorHAnsi" w:hAnsiTheme="minorHAnsi"/>
                                <w:b/>
                              </w:rPr>
                              <w:t xml:space="preserve">                          </w:t>
                            </w:r>
                            <w:r w:rsidR="000077A6" w:rsidRPr="00776C8F">
                              <w:rPr>
                                <w:rFonts w:asciiTheme="minorHAnsi" w:hAnsiTheme="minorHAnsi"/>
                                <w:b/>
                              </w:rPr>
                              <w:t xml:space="preserve">Manejo total de </w:t>
                            </w:r>
                            <w:r w:rsidR="0089288F" w:rsidRPr="00776C8F">
                              <w:rPr>
                                <w:rFonts w:asciiTheme="minorHAnsi" w:hAnsiTheme="minorHAnsi"/>
                                <w:b/>
                              </w:rPr>
                              <w:t>representacione</w:t>
                            </w:r>
                            <w:r w:rsidR="0089288F">
                              <w:rPr>
                                <w:rFonts w:asciiTheme="minorHAnsi" w:hAnsiTheme="minorHAnsi"/>
                                <w:b/>
                              </w:rPr>
                              <w:t xml:space="preserve">s de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distintas áreas de </w:t>
                            </w:r>
                            <w:r w:rsidR="0089288F">
                              <w:rPr>
                                <w:rFonts w:asciiTheme="minorHAnsi" w:hAnsiTheme="minorHAnsi"/>
                                <w:b/>
                              </w:rPr>
                              <w:t>la empresa.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9F30A6">
                              <w:rPr>
                                <w:rFonts w:asciiTheme="minorHAnsi" w:hAnsiTheme="minorHAnsi"/>
                              </w:rPr>
                              <w:t xml:space="preserve">Área tecnología, Área Salud y Laboratorio </w:t>
                            </w:r>
                            <w:r w:rsidR="000077A6">
                              <w:rPr>
                                <w:rFonts w:asciiTheme="minorHAnsi" w:hAnsiTheme="minorHAnsi"/>
                              </w:rPr>
                              <w:t>(Precios, costos, factores comerciales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, relaciones con los proveedores</w:t>
                            </w:r>
                            <w:r w:rsidR="000077A6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:rsidR="002919E7" w:rsidRDefault="0089288F" w:rsidP="00D439B9">
                            <w:pPr>
                              <w:spacing w:after="120"/>
                              <w:ind w:left="1416" w:hanging="1416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2001-2009      Universidad </w:t>
                            </w:r>
                            <w:r w:rsidR="00332262">
                              <w:rPr>
                                <w:rFonts w:asciiTheme="minorHAnsi" w:hAnsiTheme="minorHAnsi"/>
                                <w:b/>
                              </w:rPr>
                              <w:t>Andrés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Bello</w:t>
                            </w:r>
                          </w:p>
                          <w:p w:rsidR="0089288F" w:rsidRDefault="0089288F" w:rsidP="00D439B9">
                            <w:pPr>
                              <w:spacing w:after="120"/>
                              <w:ind w:left="1416" w:hanging="1416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 </w:t>
                            </w:r>
                            <w:r w:rsidR="00332262">
                              <w:rPr>
                                <w:rFonts w:asciiTheme="minorHAnsi" w:hAnsiTheme="minorHAnsi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="00332262" w:rsidRPr="003D38C1">
                              <w:rPr>
                                <w:rFonts w:asciiTheme="minorHAnsi" w:hAnsiTheme="minorHAnsi"/>
                                <w:sz w:val="20"/>
                              </w:rPr>
                              <w:t>Cargo</w:t>
                            </w:r>
                            <w:r w:rsidR="00332262" w:rsidRPr="003D38C1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="00332262" w:rsidRPr="003D38C1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332262">
                              <w:rPr>
                                <w:rFonts w:asciiTheme="minorHAnsi" w:hAnsiTheme="minorHAnsi"/>
                                <w:b/>
                              </w:rPr>
                              <w:t>Profesor Genética, Biología Molecular, Biología celular</w:t>
                            </w:r>
                          </w:p>
                          <w:p w:rsidR="003B7F1B" w:rsidRDefault="003B7F1B" w:rsidP="002919E7">
                            <w:pPr>
                              <w:spacing w:after="120"/>
                              <w:ind w:left="1416" w:hanging="1416"/>
                            </w:pPr>
                            <w:r w:rsidRPr="003D38C1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D2C3" id="Text Box 100" o:spid="_x0000_s1030" type="#_x0000_t202" style="position:absolute;margin-left:308.8pt;margin-top:283.35pt;width:5in;height:483.3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" filled="f" stroked="f">
                <v:textbox>
                  <w:txbxContent>
                    <w:p w:rsidR="00D439B9" w:rsidRPr="00C844AC" w:rsidRDefault="003B7F1B" w:rsidP="003B7F1B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rFonts w:ascii="Aharoni" w:hAnsi="Aharoni" w:cs="Aharoni"/>
                          <w:color w:val="548DD4" w:themeColor="text2" w:themeTint="99"/>
                          <w:lang w:val="en-US"/>
                        </w:rPr>
                      </w:pPr>
                      <w:proofErr w:type="spellStart"/>
                      <w:r w:rsidRPr="00C844AC">
                        <w:rPr>
                          <w:rFonts w:ascii="Aharoni" w:hAnsi="Aharoni" w:cs="Aharoni"/>
                          <w:color w:val="548DD4" w:themeColor="text2" w:themeTint="99"/>
                          <w:lang w:val="en-US"/>
                        </w:rPr>
                        <w:t>Experiencia</w:t>
                      </w:r>
                      <w:proofErr w:type="spellEnd"/>
                      <w:r w:rsidRPr="00C844AC">
                        <w:rPr>
                          <w:rFonts w:ascii="Aharoni" w:hAnsi="Aharoni" w:cs="Aharoni"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C844AC">
                        <w:rPr>
                          <w:rFonts w:ascii="Aharoni" w:hAnsi="Aharoni" w:cs="Aharoni"/>
                          <w:color w:val="548DD4" w:themeColor="text2" w:themeTint="99"/>
                          <w:lang w:val="en-US"/>
                        </w:rPr>
                        <w:t>laboral</w:t>
                      </w:r>
                      <w:proofErr w:type="spellEnd"/>
                    </w:p>
                    <w:p w:rsidR="0089288F" w:rsidRDefault="0089288F" w:rsidP="0089288F">
                      <w:pPr>
                        <w:spacing w:after="0"/>
                        <w:rPr>
                          <w:rFonts w:asciiTheme="minorHAnsi" w:hAnsiTheme="minorHAnsi"/>
                          <w:b/>
                          <w:lang w:val="es-CL"/>
                        </w:rPr>
                      </w:pPr>
                    </w:p>
                    <w:p w:rsidR="0089288F" w:rsidRPr="0089288F" w:rsidRDefault="0089288F" w:rsidP="0089288F">
                      <w:pPr>
                        <w:spacing w:after="0"/>
                        <w:rPr>
                          <w:rFonts w:asciiTheme="minorHAnsi" w:hAnsiTheme="minorHAnsi"/>
                          <w:b/>
                          <w:lang w:val="es-CL"/>
                        </w:rPr>
                      </w:pPr>
                      <w:r w:rsidRPr="0089288F">
                        <w:rPr>
                          <w:rFonts w:asciiTheme="minorHAnsi" w:hAnsiTheme="minorHAnsi"/>
                          <w:b/>
                          <w:lang w:val="es-CL"/>
                        </w:rPr>
                        <w:t>201</w:t>
                      </w:r>
                      <w:r>
                        <w:rPr>
                          <w:rFonts w:asciiTheme="minorHAnsi" w:hAnsiTheme="minorHAnsi"/>
                          <w:b/>
                          <w:lang w:val="es-CL"/>
                        </w:rPr>
                        <w:t>9</w:t>
                      </w:r>
                      <w:r w:rsidRPr="0089288F">
                        <w:rPr>
                          <w:rFonts w:asciiTheme="minorHAnsi" w:hAnsiTheme="minorHAnsi"/>
                          <w:b/>
                          <w:lang w:val="es-CL"/>
                        </w:rPr>
                        <w:t xml:space="preserve"> – </w:t>
                      </w:r>
                      <w:r>
                        <w:rPr>
                          <w:rFonts w:asciiTheme="minorHAnsi" w:hAnsiTheme="minorHAnsi"/>
                          <w:b/>
                          <w:lang w:val="es-CL"/>
                        </w:rPr>
                        <w:t xml:space="preserve">Hoy  </w:t>
                      </w:r>
                      <w:r w:rsidRPr="0089288F">
                        <w:rPr>
                          <w:rFonts w:asciiTheme="minorHAnsi" w:hAnsiTheme="minorHAnsi"/>
                          <w:b/>
                          <w:lang w:val="es-CL"/>
                        </w:rPr>
                        <w:t xml:space="preserve">    Johnson &amp; Johnson </w:t>
                      </w:r>
                      <w:r>
                        <w:rPr>
                          <w:rFonts w:asciiTheme="minorHAnsi" w:hAnsiTheme="minorHAnsi"/>
                          <w:b/>
                          <w:lang w:val="es-CL"/>
                        </w:rPr>
                        <w:t>(Contrato a plazo fijo)</w:t>
                      </w:r>
                    </w:p>
                    <w:p w:rsidR="0089288F" w:rsidRDefault="0089288F" w:rsidP="0089288F">
                      <w:pPr>
                        <w:spacing w:after="0"/>
                        <w:rPr>
                          <w:rFonts w:asciiTheme="minorHAnsi" w:hAnsiTheme="minorHAnsi"/>
                          <w:b/>
                          <w:lang w:val="es-CL"/>
                        </w:rPr>
                      </w:pPr>
                      <w:r w:rsidRPr="0089288F">
                        <w:rPr>
                          <w:rFonts w:asciiTheme="minorHAnsi" w:hAnsiTheme="minorHAnsi"/>
                          <w:lang w:val="es-CL"/>
                        </w:rPr>
                        <w:t xml:space="preserve">          </w:t>
                      </w:r>
                      <w:r w:rsidRPr="0067304F">
                        <w:rPr>
                          <w:rFonts w:asciiTheme="minorHAnsi" w:hAnsiTheme="minorHAnsi"/>
                          <w:sz w:val="20"/>
                          <w:lang w:val="es-CL"/>
                        </w:rPr>
                        <w:t>Cargo</w:t>
                      </w:r>
                      <w:r w:rsidRPr="0067304F">
                        <w:rPr>
                          <w:rFonts w:asciiTheme="minorHAnsi" w:hAnsiTheme="minorHAnsi"/>
                          <w:lang w:val="es-CL"/>
                        </w:rPr>
                        <w:t>:</w:t>
                      </w:r>
                      <w:r w:rsidRPr="0067304F">
                        <w:rPr>
                          <w:rFonts w:asciiTheme="minorHAnsi" w:hAnsiTheme="minorHAnsi"/>
                          <w:lang w:val="es-CL"/>
                        </w:rPr>
                        <w:tab/>
                      </w:r>
                      <w:r w:rsidRPr="0067304F">
                        <w:rPr>
                          <w:rFonts w:asciiTheme="minorHAnsi" w:hAnsiTheme="minorHAnsi"/>
                          <w:b/>
                          <w:lang w:val="es-CL"/>
                        </w:rPr>
                        <w:t>Es</w:t>
                      </w:r>
                      <w:r>
                        <w:rPr>
                          <w:rFonts w:asciiTheme="minorHAnsi" w:hAnsiTheme="minorHAnsi"/>
                          <w:b/>
                          <w:lang w:val="es-CL"/>
                        </w:rPr>
                        <w:t>pecialista Educación Profesional (Chile</w:t>
                      </w:r>
                      <w:r>
                        <w:rPr>
                          <w:rFonts w:asciiTheme="minorHAnsi" w:hAnsiTheme="minorHAnsi"/>
                          <w:b/>
                          <w:lang w:val="es-CL"/>
                        </w:rPr>
                        <w:t xml:space="preserve">, Argentina, </w:t>
                      </w:r>
                    </w:p>
                    <w:p w:rsidR="0089288F" w:rsidRPr="0067304F" w:rsidRDefault="0089288F" w:rsidP="0089288F">
                      <w:pPr>
                        <w:spacing w:after="0"/>
                        <w:rPr>
                          <w:rFonts w:asciiTheme="minorHAnsi" w:hAnsiTheme="minorHAnsi"/>
                          <w:lang w:val="es-CL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es-CL"/>
                        </w:rPr>
                        <w:t xml:space="preserve">                          Uruguay, Perú</w:t>
                      </w:r>
                      <w:r w:rsidR="00332262">
                        <w:rPr>
                          <w:rFonts w:asciiTheme="minorHAnsi" w:hAnsiTheme="minorHAnsi"/>
                          <w:b/>
                          <w:lang w:val="es-CL"/>
                        </w:rPr>
                        <w:t>).</w:t>
                      </w:r>
                    </w:p>
                    <w:p w:rsidR="0089288F" w:rsidRDefault="0089288F" w:rsidP="0089288F">
                      <w:pPr>
                        <w:spacing w:after="0"/>
                        <w:rPr>
                          <w:rFonts w:asciiTheme="minorHAnsi" w:hAnsiTheme="minorHAnsi"/>
                        </w:rPr>
                      </w:pPr>
                      <w:r w:rsidRPr="0067304F">
                        <w:rPr>
                          <w:rFonts w:asciiTheme="minorHAnsi" w:hAnsiTheme="minorHAnsi"/>
                          <w:lang w:val="es-CL"/>
                        </w:rPr>
                        <w:t xml:space="preserve">       </w:t>
                      </w:r>
                      <w:r w:rsidRPr="003D38C1">
                        <w:rPr>
                          <w:rFonts w:asciiTheme="minorHAnsi" w:hAnsiTheme="minorHAnsi"/>
                          <w:sz w:val="20"/>
                        </w:rPr>
                        <w:t>Función</w:t>
                      </w:r>
                      <w:r w:rsidRPr="003D38C1">
                        <w:rPr>
                          <w:rFonts w:asciiTheme="minorHAnsi" w:hAnsiTheme="minorHAnsi"/>
                        </w:rPr>
                        <w:t>:</w:t>
                      </w:r>
                      <w:r w:rsidRPr="003D38C1">
                        <w:rPr>
                          <w:rFonts w:asciiTheme="minorHAnsi" w:hAnsiTheme="minorHAnsi"/>
                        </w:rPr>
                        <w:tab/>
                      </w:r>
                      <w:r>
                        <w:rPr>
                          <w:rFonts w:asciiTheme="minorHAnsi" w:hAnsiTheme="minorHAnsi"/>
                        </w:rPr>
                        <w:t xml:space="preserve">Líder de la totalidad del proceso de planificación 2020  </w:t>
                      </w:r>
                    </w:p>
                    <w:p w:rsidR="0089288F" w:rsidRDefault="0089288F" w:rsidP="0089288F">
                      <w:pPr>
                        <w:spacing w:after="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                     de las iniciativas de educación profesional de la zona </w:t>
                      </w:r>
                      <w:r w:rsidR="00332262">
                        <w:rPr>
                          <w:rFonts w:asciiTheme="minorHAnsi" w:hAnsiTheme="minorHAnsi"/>
                        </w:rPr>
                        <w:t>sur</w:t>
                      </w:r>
                    </w:p>
                    <w:p w:rsidR="0089288F" w:rsidRPr="0089288F" w:rsidRDefault="0089288F" w:rsidP="0089288F">
                      <w:pPr>
                        <w:spacing w:after="0"/>
                        <w:rPr>
                          <w:rFonts w:asciiTheme="minorHAnsi" w:hAnsiTheme="minorHAnsi"/>
                          <w:b/>
                          <w:lang w:val="es-CL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                     de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Latam</w:t>
                      </w:r>
                      <w:proofErr w:type="spellEnd"/>
                      <w:r w:rsidR="00332262">
                        <w:rPr>
                          <w:rFonts w:asciiTheme="minorHAnsi" w:hAnsiTheme="minorHAnsi"/>
                        </w:rPr>
                        <w:t xml:space="preserve"> en J&amp;J</w:t>
                      </w:r>
                      <w:r>
                        <w:rPr>
                          <w:rFonts w:asciiTheme="minorHAnsi" w:hAnsiTheme="minorHAnsi"/>
                        </w:rPr>
                        <w:t xml:space="preserve">.  </w:t>
                      </w:r>
                    </w:p>
                    <w:p w:rsidR="0089288F" w:rsidRPr="0089288F" w:rsidRDefault="0089288F" w:rsidP="00D439B9">
                      <w:pPr>
                        <w:spacing w:after="0"/>
                        <w:rPr>
                          <w:rFonts w:asciiTheme="minorHAnsi" w:hAnsiTheme="minorHAnsi"/>
                          <w:b/>
                          <w:lang w:val="es-CL"/>
                        </w:rPr>
                      </w:pPr>
                    </w:p>
                    <w:p w:rsidR="0067304F" w:rsidRPr="0089288F" w:rsidRDefault="0067304F" w:rsidP="00D439B9">
                      <w:pPr>
                        <w:spacing w:after="0"/>
                        <w:rPr>
                          <w:rFonts w:asciiTheme="minorHAnsi" w:hAnsiTheme="minorHAnsi"/>
                          <w:b/>
                          <w:lang w:val="es-CL"/>
                        </w:rPr>
                      </w:pPr>
                      <w:r w:rsidRPr="0089288F">
                        <w:rPr>
                          <w:rFonts w:asciiTheme="minorHAnsi" w:hAnsiTheme="minorHAnsi"/>
                          <w:b/>
                          <w:lang w:val="es-CL"/>
                        </w:rPr>
                        <w:t xml:space="preserve">2018 – </w:t>
                      </w:r>
                      <w:r w:rsidR="0089288F" w:rsidRPr="0089288F">
                        <w:rPr>
                          <w:rFonts w:asciiTheme="minorHAnsi" w:hAnsiTheme="minorHAnsi"/>
                          <w:b/>
                          <w:lang w:val="es-CL"/>
                        </w:rPr>
                        <w:t>2019</w:t>
                      </w:r>
                      <w:r w:rsidRPr="0089288F">
                        <w:rPr>
                          <w:rFonts w:asciiTheme="minorHAnsi" w:hAnsiTheme="minorHAnsi"/>
                          <w:b/>
                          <w:lang w:val="es-CL"/>
                        </w:rPr>
                        <w:t xml:space="preserve">    Johnson &amp; Johnson </w:t>
                      </w:r>
                      <w:r w:rsidR="0089288F">
                        <w:rPr>
                          <w:rFonts w:asciiTheme="minorHAnsi" w:hAnsiTheme="minorHAnsi"/>
                          <w:b/>
                          <w:lang w:val="es-CL"/>
                        </w:rPr>
                        <w:t>(Reemplazo)</w:t>
                      </w:r>
                    </w:p>
                    <w:p w:rsidR="0067304F" w:rsidRPr="0067304F" w:rsidRDefault="0067304F" w:rsidP="0067304F">
                      <w:pPr>
                        <w:spacing w:after="0"/>
                        <w:rPr>
                          <w:rFonts w:asciiTheme="minorHAnsi" w:hAnsiTheme="minorHAnsi"/>
                          <w:lang w:val="es-CL"/>
                        </w:rPr>
                      </w:pPr>
                      <w:r w:rsidRPr="0089288F">
                        <w:rPr>
                          <w:rFonts w:asciiTheme="minorHAnsi" w:hAnsiTheme="minorHAnsi"/>
                          <w:lang w:val="es-CL"/>
                        </w:rPr>
                        <w:t xml:space="preserve">          </w:t>
                      </w:r>
                      <w:r w:rsidRPr="0067304F">
                        <w:rPr>
                          <w:rFonts w:asciiTheme="minorHAnsi" w:hAnsiTheme="minorHAnsi"/>
                          <w:sz w:val="20"/>
                          <w:lang w:val="es-CL"/>
                        </w:rPr>
                        <w:t>Cargo</w:t>
                      </w:r>
                      <w:r w:rsidRPr="0067304F">
                        <w:rPr>
                          <w:rFonts w:asciiTheme="minorHAnsi" w:hAnsiTheme="minorHAnsi"/>
                          <w:lang w:val="es-CL"/>
                        </w:rPr>
                        <w:t>:</w:t>
                      </w:r>
                      <w:r w:rsidRPr="0067304F">
                        <w:rPr>
                          <w:rFonts w:asciiTheme="minorHAnsi" w:hAnsiTheme="minorHAnsi"/>
                          <w:lang w:val="es-CL"/>
                        </w:rPr>
                        <w:tab/>
                      </w:r>
                      <w:r w:rsidRPr="0067304F">
                        <w:rPr>
                          <w:rFonts w:asciiTheme="minorHAnsi" w:hAnsiTheme="minorHAnsi"/>
                          <w:b/>
                          <w:lang w:val="es-CL"/>
                        </w:rPr>
                        <w:t>Es</w:t>
                      </w:r>
                      <w:r>
                        <w:rPr>
                          <w:rFonts w:asciiTheme="minorHAnsi" w:hAnsiTheme="minorHAnsi"/>
                          <w:b/>
                          <w:lang w:val="es-CL"/>
                        </w:rPr>
                        <w:t>pecialista Educación Profesional (Chile &amp; Uruguay)</w:t>
                      </w:r>
                    </w:p>
                    <w:p w:rsidR="0067304F" w:rsidRDefault="0067304F" w:rsidP="0067304F">
                      <w:pPr>
                        <w:spacing w:after="120"/>
                        <w:ind w:left="1416" w:hanging="1416"/>
                        <w:rPr>
                          <w:rFonts w:asciiTheme="minorHAnsi" w:hAnsiTheme="minorHAnsi"/>
                        </w:rPr>
                      </w:pPr>
                      <w:r w:rsidRPr="0067304F">
                        <w:rPr>
                          <w:rFonts w:asciiTheme="minorHAnsi" w:hAnsiTheme="minorHAnsi"/>
                          <w:lang w:val="es-CL"/>
                        </w:rPr>
                        <w:t xml:space="preserve">       </w:t>
                      </w:r>
                      <w:r w:rsidRPr="003D38C1">
                        <w:rPr>
                          <w:rFonts w:asciiTheme="minorHAnsi" w:hAnsiTheme="minorHAnsi"/>
                          <w:sz w:val="20"/>
                        </w:rPr>
                        <w:t>Función</w:t>
                      </w:r>
                      <w:r w:rsidRPr="003D38C1">
                        <w:rPr>
                          <w:rFonts w:asciiTheme="minorHAnsi" w:hAnsiTheme="minorHAnsi"/>
                        </w:rPr>
                        <w:t>:</w:t>
                      </w:r>
                      <w:r w:rsidRPr="003D38C1">
                        <w:rPr>
                          <w:rFonts w:asciiTheme="minorHAnsi" w:hAnsiTheme="minorHAnsi"/>
                        </w:rPr>
                        <w:tab/>
                      </w:r>
                      <w:r>
                        <w:rPr>
                          <w:rFonts w:asciiTheme="minorHAnsi" w:hAnsiTheme="minorHAnsi"/>
                        </w:rPr>
                        <w:t xml:space="preserve">A cargo de todas las iniciativas educativas de J&amp;J en Chile y Uruguay.  </w:t>
                      </w:r>
                      <w:r w:rsidR="0089288F">
                        <w:rPr>
                          <w:rFonts w:asciiTheme="minorHAnsi" w:hAnsiTheme="minorHAnsi"/>
                        </w:rPr>
                        <w:t>Dar continuidad a la posición mientras especialista titular se encontró con licencia maternal.</w:t>
                      </w:r>
                    </w:p>
                    <w:p w:rsidR="0067304F" w:rsidRPr="0067304F" w:rsidRDefault="0067304F" w:rsidP="00D439B9">
                      <w:pPr>
                        <w:spacing w:after="0"/>
                        <w:rPr>
                          <w:rFonts w:asciiTheme="minorHAnsi" w:hAnsiTheme="minorHAnsi"/>
                          <w:b/>
                          <w:lang w:val="es-CL"/>
                        </w:rPr>
                      </w:pPr>
                    </w:p>
                    <w:p w:rsidR="00D439B9" w:rsidRPr="00D439B9" w:rsidRDefault="00D439B9" w:rsidP="00D439B9">
                      <w:pPr>
                        <w:spacing w:after="0"/>
                        <w:rPr>
                          <w:rFonts w:asciiTheme="minorHAnsi" w:hAnsiTheme="minorHAnsi"/>
                          <w:b/>
                          <w:lang w:val="en-US"/>
                        </w:rPr>
                      </w:pPr>
                      <w:r w:rsidRPr="00D439B9">
                        <w:rPr>
                          <w:rFonts w:asciiTheme="minorHAnsi" w:hAnsiTheme="minorHAnsi"/>
                          <w:b/>
                          <w:lang w:val="en-US"/>
                        </w:rPr>
                        <w:t>2016-2018</w:t>
                      </w:r>
                      <w:r w:rsidRPr="00D439B9">
                        <w:rPr>
                          <w:rFonts w:asciiTheme="minorHAnsi" w:hAnsiTheme="minorHAnsi"/>
                          <w:lang w:val="en-US"/>
                        </w:rPr>
                        <w:tab/>
                      </w:r>
                      <w:r w:rsidRPr="00D439B9">
                        <w:rPr>
                          <w:rFonts w:asciiTheme="minorHAnsi" w:hAnsiTheme="minorHAnsi"/>
                          <w:b/>
                          <w:lang w:val="en-US"/>
                        </w:rPr>
                        <w:t xml:space="preserve">Dräger Chile </w:t>
                      </w:r>
                      <w:proofErr w:type="spellStart"/>
                      <w:r w:rsidRPr="00D439B9">
                        <w:rPr>
                          <w:rFonts w:asciiTheme="minorHAnsi" w:hAnsiTheme="minorHAnsi"/>
                          <w:b/>
                          <w:lang w:val="en-US"/>
                        </w:rPr>
                        <w:t>Ltda</w:t>
                      </w:r>
                      <w:proofErr w:type="spellEnd"/>
                    </w:p>
                    <w:p w:rsidR="00D439B9" w:rsidRPr="00D439B9" w:rsidRDefault="00D439B9" w:rsidP="00D439B9">
                      <w:pPr>
                        <w:spacing w:after="0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D439B9">
                        <w:rPr>
                          <w:rFonts w:asciiTheme="minorHAnsi" w:hAnsiTheme="minorHAnsi"/>
                          <w:lang w:val="en-US"/>
                        </w:rPr>
                        <w:t xml:space="preserve">          </w:t>
                      </w:r>
                      <w:r w:rsidRPr="00D439B9">
                        <w:rPr>
                          <w:rFonts w:asciiTheme="minorHAnsi" w:hAnsiTheme="minorHAnsi"/>
                          <w:sz w:val="20"/>
                          <w:lang w:val="en-US"/>
                        </w:rPr>
                        <w:t>Cargo</w:t>
                      </w:r>
                      <w:r w:rsidRPr="00D439B9">
                        <w:rPr>
                          <w:rFonts w:asciiTheme="minorHAnsi" w:hAnsiTheme="minorHAnsi"/>
                          <w:lang w:val="en-US"/>
                        </w:rPr>
                        <w:t>:</w:t>
                      </w:r>
                      <w:r w:rsidRPr="00D439B9">
                        <w:rPr>
                          <w:rFonts w:asciiTheme="minorHAnsi" w:hAnsiTheme="minorHAnsi"/>
                          <w:lang w:val="en-US"/>
                        </w:rPr>
                        <w:tab/>
                      </w:r>
                      <w:r w:rsidRPr="00D439B9">
                        <w:rPr>
                          <w:rFonts w:asciiTheme="minorHAnsi" w:hAnsiTheme="minorHAnsi"/>
                          <w:b/>
                          <w:lang w:val="en-US"/>
                        </w:rPr>
                        <w:t xml:space="preserve">Business Manager Neonatal Care &amp; </w:t>
                      </w:r>
                      <w:proofErr w:type="spellStart"/>
                      <w:r w:rsidRPr="00D439B9">
                        <w:rPr>
                          <w:rFonts w:asciiTheme="minorHAnsi" w:hAnsiTheme="minorHAnsi"/>
                          <w:b/>
                          <w:lang w:val="en-US"/>
                        </w:rPr>
                        <w:t>Therm</w:t>
                      </w:r>
                      <w:r>
                        <w:rPr>
                          <w:rFonts w:asciiTheme="minorHAnsi" w:hAnsiTheme="minorHAnsi"/>
                          <w:b/>
                          <w:lang w:val="en-US"/>
                        </w:rPr>
                        <w:t>orregulation</w:t>
                      </w:r>
                      <w:proofErr w:type="spellEnd"/>
                    </w:p>
                    <w:p w:rsidR="00744615" w:rsidRPr="0089288F" w:rsidRDefault="00D439B9" w:rsidP="0089288F">
                      <w:pPr>
                        <w:spacing w:after="120"/>
                        <w:ind w:left="1416" w:hanging="1416"/>
                        <w:rPr>
                          <w:rFonts w:asciiTheme="minorHAnsi" w:hAnsiTheme="minorHAnsi"/>
                        </w:rPr>
                      </w:pPr>
                      <w:r w:rsidRPr="00D439B9">
                        <w:rPr>
                          <w:rFonts w:asciiTheme="minorHAnsi" w:hAnsiTheme="minorHAnsi"/>
                          <w:lang w:val="en-US"/>
                        </w:rPr>
                        <w:t xml:space="preserve">       </w:t>
                      </w:r>
                      <w:r w:rsidRPr="003D38C1">
                        <w:rPr>
                          <w:rFonts w:asciiTheme="minorHAnsi" w:hAnsiTheme="minorHAnsi"/>
                          <w:sz w:val="20"/>
                        </w:rPr>
                        <w:t>Función</w:t>
                      </w:r>
                      <w:r w:rsidRPr="003D38C1">
                        <w:rPr>
                          <w:rFonts w:asciiTheme="minorHAnsi" w:hAnsiTheme="minorHAnsi"/>
                        </w:rPr>
                        <w:t>:</w:t>
                      </w:r>
                      <w:r w:rsidRPr="003D38C1">
                        <w:rPr>
                          <w:rFonts w:asciiTheme="minorHAnsi" w:hAnsiTheme="minorHAnsi"/>
                        </w:rPr>
                        <w:tab/>
                      </w:r>
                      <w:r w:rsidR="007917D9">
                        <w:rPr>
                          <w:rFonts w:asciiTheme="minorHAnsi" w:hAnsiTheme="minorHAnsi"/>
                        </w:rPr>
                        <w:t>Manejo integral de la línea equipos de termorregulació</w:t>
                      </w:r>
                      <w:r w:rsidR="00744615">
                        <w:rPr>
                          <w:rFonts w:asciiTheme="minorHAnsi" w:hAnsiTheme="minorHAnsi"/>
                        </w:rPr>
                        <w:t xml:space="preserve">n </w:t>
                      </w:r>
                      <w:r w:rsidR="007917D9">
                        <w:rPr>
                          <w:rFonts w:asciiTheme="minorHAnsi" w:hAnsiTheme="minorHAnsi"/>
                        </w:rPr>
                        <w:t xml:space="preserve">de </w:t>
                      </w:r>
                      <w:proofErr w:type="spellStart"/>
                      <w:r w:rsidR="007917D9">
                        <w:rPr>
                          <w:rFonts w:asciiTheme="minorHAnsi" w:hAnsiTheme="minorHAnsi"/>
                        </w:rPr>
                        <w:t>Dräger</w:t>
                      </w:r>
                      <w:proofErr w:type="spellEnd"/>
                    </w:p>
                    <w:p w:rsidR="00744615" w:rsidRDefault="00744615" w:rsidP="003B7F1B">
                      <w:pPr>
                        <w:spacing w:after="0"/>
                        <w:rPr>
                          <w:rFonts w:asciiTheme="minorHAnsi" w:hAnsiTheme="minorHAnsi"/>
                        </w:rPr>
                      </w:pPr>
                    </w:p>
                    <w:p w:rsidR="003B7F1B" w:rsidRPr="003D38C1" w:rsidRDefault="00C57F0F" w:rsidP="003B7F1B">
                      <w:pPr>
                        <w:spacing w:after="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20</w:t>
                      </w:r>
                      <w:r w:rsidR="00C20135">
                        <w:rPr>
                          <w:rFonts w:asciiTheme="minorHAnsi" w:hAnsiTheme="minorHAnsi"/>
                          <w:b/>
                        </w:rPr>
                        <w:t>09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-2016</w:t>
                      </w:r>
                      <w:r w:rsidR="003B7F1B" w:rsidRPr="003D38C1">
                        <w:rPr>
                          <w:rFonts w:asciiTheme="minorHAnsi" w:hAnsiTheme="minorHAnsi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</w:rPr>
                        <w:t>Arquimed</w:t>
                      </w:r>
                      <w:proofErr w:type="spellEnd"/>
                      <w:r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</w:rPr>
                        <w:t>Ltda</w:t>
                      </w:r>
                      <w:proofErr w:type="spellEnd"/>
                    </w:p>
                    <w:p w:rsidR="003B7F1B" w:rsidRPr="003D38C1" w:rsidRDefault="003B7F1B" w:rsidP="003B7F1B">
                      <w:pPr>
                        <w:spacing w:after="0"/>
                        <w:rPr>
                          <w:rFonts w:asciiTheme="minorHAnsi" w:hAnsiTheme="minorHAnsi"/>
                        </w:rPr>
                      </w:pPr>
                      <w:r w:rsidRPr="003D38C1">
                        <w:rPr>
                          <w:rFonts w:asciiTheme="minorHAnsi" w:hAnsiTheme="minorHAnsi"/>
                        </w:rPr>
                        <w:t xml:space="preserve">          </w:t>
                      </w:r>
                      <w:bookmarkStart w:id="1" w:name="_Hlk20498471"/>
                      <w:r w:rsidRPr="003D38C1">
                        <w:rPr>
                          <w:rFonts w:asciiTheme="minorHAnsi" w:hAnsiTheme="minorHAnsi"/>
                          <w:sz w:val="20"/>
                        </w:rPr>
                        <w:t>Cargo</w:t>
                      </w:r>
                      <w:r w:rsidRPr="003D38C1">
                        <w:rPr>
                          <w:rFonts w:asciiTheme="minorHAnsi" w:hAnsiTheme="minorHAnsi"/>
                        </w:rPr>
                        <w:t>:</w:t>
                      </w:r>
                      <w:r w:rsidRPr="003D38C1">
                        <w:rPr>
                          <w:rFonts w:asciiTheme="minorHAnsi" w:hAnsiTheme="minorHAnsi"/>
                        </w:rPr>
                        <w:tab/>
                      </w:r>
                      <w:r w:rsidR="00C57F0F" w:rsidRPr="00AF7343">
                        <w:rPr>
                          <w:rFonts w:asciiTheme="minorHAnsi" w:hAnsiTheme="minorHAnsi"/>
                          <w:b/>
                        </w:rPr>
                        <w:t>Jefe Departamento Cotizaciones - Equipamiento</w:t>
                      </w:r>
                      <w:bookmarkEnd w:id="1"/>
                    </w:p>
                    <w:p w:rsidR="00776C8F" w:rsidRDefault="003B7F1B" w:rsidP="003B7F1B">
                      <w:pPr>
                        <w:spacing w:after="120"/>
                        <w:ind w:left="1416" w:hanging="1416"/>
                        <w:rPr>
                          <w:rFonts w:asciiTheme="minorHAnsi" w:hAnsiTheme="minorHAnsi"/>
                        </w:rPr>
                      </w:pPr>
                      <w:r w:rsidRPr="003D38C1">
                        <w:rPr>
                          <w:rFonts w:asciiTheme="minorHAnsi" w:hAnsiTheme="minorHAnsi"/>
                        </w:rPr>
                        <w:t xml:space="preserve">       </w:t>
                      </w:r>
                      <w:r w:rsidRPr="003D38C1">
                        <w:rPr>
                          <w:rFonts w:asciiTheme="minorHAnsi" w:hAnsiTheme="minorHAnsi"/>
                          <w:sz w:val="20"/>
                        </w:rPr>
                        <w:t>Función</w:t>
                      </w:r>
                      <w:r w:rsidRPr="003D38C1">
                        <w:rPr>
                          <w:rFonts w:asciiTheme="minorHAnsi" w:hAnsiTheme="minorHAnsi"/>
                        </w:rPr>
                        <w:t>:</w:t>
                      </w:r>
                      <w:r w:rsidRPr="003D38C1">
                        <w:rPr>
                          <w:rFonts w:asciiTheme="minorHAnsi" w:hAnsiTheme="minorHAnsi"/>
                        </w:rPr>
                        <w:tab/>
                      </w:r>
                      <w:r w:rsidR="00AF7343">
                        <w:rPr>
                          <w:rFonts w:asciiTheme="minorHAnsi" w:hAnsiTheme="minorHAnsi"/>
                        </w:rPr>
                        <w:t>Gestión</w:t>
                      </w:r>
                      <w:r w:rsidR="00C57F0F">
                        <w:rPr>
                          <w:rFonts w:asciiTheme="minorHAnsi" w:hAnsiTheme="minorHAnsi"/>
                        </w:rPr>
                        <w:t xml:space="preserve"> y </w:t>
                      </w:r>
                      <w:r w:rsidR="00AF7343">
                        <w:rPr>
                          <w:rFonts w:asciiTheme="minorHAnsi" w:hAnsiTheme="minorHAnsi"/>
                        </w:rPr>
                        <w:t>Supervisión</w:t>
                      </w:r>
                      <w:r w:rsidR="00C57F0F">
                        <w:rPr>
                          <w:rFonts w:asciiTheme="minorHAnsi" w:hAnsiTheme="minorHAnsi"/>
                        </w:rPr>
                        <w:t xml:space="preserve"> de</w:t>
                      </w:r>
                      <w:r w:rsidR="00D439B9">
                        <w:rPr>
                          <w:rFonts w:asciiTheme="minorHAnsi" w:hAnsiTheme="minorHAnsi"/>
                        </w:rPr>
                        <w:t xml:space="preserve">l personal del departamento, como del </w:t>
                      </w:r>
                      <w:r w:rsidR="00C57F0F">
                        <w:rPr>
                          <w:rFonts w:asciiTheme="minorHAnsi" w:hAnsiTheme="minorHAnsi"/>
                        </w:rPr>
                        <w:t>total del departamento.</w:t>
                      </w:r>
                      <w:r w:rsidR="000077A6">
                        <w:rPr>
                          <w:rFonts w:asciiTheme="minorHAnsi" w:hAnsiTheme="minorHAnsi"/>
                        </w:rPr>
                        <w:t xml:space="preserve"> </w:t>
                      </w:r>
                    </w:p>
                    <w:p w:rsidR="003B7F1B" w:rsidRDefault="00776C8F" w:rsidP="003B7F1B">
                      <w:pPr>
                        <w:spacing w:after="120"/>
                        <w:ind w:left="1416" w:hanging="1416"/>
                        <w:rPr>
                          <w:rFonts w:asciiTheme="minorHAnsi" w:hAnsiTheme="minorHAnsi"/>
                        </w:rPr>
                      </w:pPr>
                      <w:r w:rsidRPr="00776C8F">
                        <w:rPr>
                          <w:rFonts w:asciiTheme="minorHAnsi" w:hAnsiTheme="minorHAnsi"/>
                          <w:b/>
                        </w:rPr>
                        <w:t xml:space="preserve">                          </w:t>
                      </w:r>
                      <w:r w:rsidR="000077A6" w:rsidRPr="00776C8F">
                        <w:rPr>
                          <w:rFonts w:asciiTheme="minorHAnsi" w:hAnsiTheme="minorHAnsi"/>
                          <w:b/>
                        </w:rPr>
                        <w:t xml:space="preserve">Manejo total de </w:t>
                      </w:r>
                      <w:r w:rsidR="0089288F" w:rsidRPr="00776C8F">
                        <w:rPr>
                          <w:rFonts w:asciiTheme="minorHAnsi" w:hAnsiTheme="minorHAnsi"/>
                          <w:b/>
                        </w:rPr>
                        <w:t>representacione</w:t>
                      </w:r>
                      <w:r w:rsidR="0089288F">
                        <w:rPr>
                          <w:rFonts w:asciiTheme="minorHAnsi" w:hAnsiTheme="minorHAnsi"/>
                          <w:b/>
                        </w:rPr>
                        <w:t xml:space="preserve">s de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distintas áreas de </w:t>
                      </w:r>
                      <w:r w:rsidR="0089288F">
                        <w:rPr>
                          <w:rFonts w:asciiTheme="minorHAnsi" w:hAnsiTheme="minorHAnsi"/>
                          <w:b/>
                        </w:rPr>
                        <w:t>la empresa.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9F30A6">
                        <w:rPr>
                          <w:rFonts w:asciiTheme="minorHAnsi" w:hAnsiTheme="minorHAnsi"/>
                        </w:rPr>
                        <w:t xml:space="preserve">Área tecnología, Área Salud y Laboratorio </w:t>
                      </w:r>
                      <w:r w:rsidR="000077A6">
                        <w:rPr>
                          <w:rFonts w:asciiTheme="minorHAnsi" w:hAnsiTheme="minorHAnsi"/>
                        </w:rPr>
                        <w:t>(Precios, costos, factores comerciales</w:t>
                      </w:r>
                      <w:r>
                        <w:rPr>
                          <w:rFonts w:asciiTheme="minorHAnsi" w:hAnsiTheme="minorHAnsi"/>
                        </w:rPr>
                        <w:t>, relaciones con los proveedores</w:t>
                      </w:r>
                      <w:r w:rsidR="000077A6">
                        <w:rPr>
                          <w:rFonts w:asciiTheme="minorHAnsi" w:hAnsiTheme="minorHAnsi"/>
                        </w:rPr>
                        <w:t>)</w:t>
                      </w:r>
                    </w:p>
                    <w:p w:rsidR="002919E7" w:rsidRDefault="0089288F" w:rsidP="00D439B9">
                      <w:pPr>
                        <w:spacing w:after="120"/>
                        <w:ind w:left="1416" w:hanging="1416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 xml:space="preserve">2001-2009      Universidad </w:t>
                      </w:r>
                      <w:r w:rsidR="00332262">
                        <w:rPr>
                          <w:rFonts w:asciiTheme="minorHAnsi" w:hAnsiTheme="minorHAnsi"/>
                          <w:b/>
                        </w:rPr>
                        <w:t>Andrés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Bello</w:t>
                      </w:r>
                    </w:p>
                    <w:p w:rsidR="0089288F" w:rsidRDefault="0089288F" w:rsidP="00D439B9">
                      <w:pPr>
                        <w:spacing w:after="120"/>
                        <w:ind w:left="1416" w:hanging="1416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 xml:space="preserve">  </w:t>
                      </w:r>
                      <w:r w:rsidR="00332262">
                        <w:rPr>
                          <w:rFonts w:asciiTheme="minorHAnsi" w:hAnsiTheme="minorHAnsi"/>
                          <w:b/>
                        </w:rPr>
                        <w:t xml:space="preserve">      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="00332262" w:rsidRPr="003D38C1">
                        <w:rPr>
                          <w:rFonts w:asciiTheme="minorHAnsi" w:hAnsiTheme="minorHAnsi"/>
                          <w:sz w:val="20"/>
                        </w:rPr>
                        <w:t>Cargo</w:t>
                      </w:r>
                      <w:r w:rsidR="00332262" w:rsidRPr="003D38C1">
                        <w:rPr>
                          <w:rFonts w:asciiTheme="minorHAnsi" w:hAnsiTheme="minorHAnsi"/>
                        </w:rPr>
                        <w:t>:</w:t>
                      </w:r>
                      <w:r w:rsidR="00332262" w:rsidRPr="003D38C1">
                        <w:rPr>
                          <w:rFonts w:asciiTheme="minorHAnsi" w:hAnsiTheme="minorHAnsi"/>
                        </w:rPr>
                        <w:tab/>
                      </w:r>
                      <w:r w:rsidR="00332262">
                        <w:rPr>
                          <w:rFonts w:asciiTheme="minorHAnsi" w:hAnsiTheme="minorHAnsi"/>
                          <w:b/>
                        </w:rPr>
                        <w:t>Profesor Genética, Biología Molecular, Biología celular</w:t>
                      </w:r>
                    </w:p>
                    <w:p w:rsidR="003B7F1B" w:rsidRDefault="003B7F1B" w:rsidP="002919E7">
                      <w:pPr>
                        <w:spacing w:after="120"/>
                        <w:ind w:left="1416" w:hanging="1416"/>
                      </w:pPr>
                      <w:r w:rsidRPr="003D38C1">
                        <w:rPr>
                          <w:rFonts w:asciiTheme="minorHAnsi" w:hAnsiTheme="minorHAnsi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1EB8">
        <w:rPr>
          <w:noProof/>
          <w:lang w:val="es-CL" w:eastAsia="es-CL"/>
        </w:rPr>
        <w:drawing>
          <wp:anchor distT="0" distB="0" distL="114300" distR="114300" simplePos="0" relativeHeight="251678720" behindDoc="0" locked="0" layoutInCell="1" allowOverlap="1" wp14:anchorId="1896A72F" wp14:editId="6698668D">
            <wp:simplePos x="0" y="0"/>
            <wp:positionH relativeFrom="column">
              <wp:posOffset>-1887855</wp:posOffset>
            </wp:positionH>
            <wp:positionV relativeFrom="paragraph">
              <wp:posOffset>458470</wp:posOffset>
            </wp:positionV>
            <wp:extent cx="1318022" cy="1371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2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" w:name="_GoBack"/>
      <w:r w:rsidR="000D0D4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512F59" wp14:editId="36923862">
                <wp:simplePos x="0" y="0"/>
                <wp:positionH relativeFrom="column">
                  <wp:posOffset>-2202180</wp:posOffset>
                </wp:positionH>
                <wp:positionV relativeFrom="paragraph">
                  <wp:posOffset>178435</wp:posOffset>
                </wp:positionV>
                <wp:extent cx="1964055" cy="9557385"/>
                <wp:effectExtent l="9525" t="15240" r="17145" b="28575"/>
                <wp:wrapTight wrapText="bothSides">
                  <wp:wrapPolygon edited="0">
                    <wp:start x="-112" y="-22"/>
                    <wp:lineTo x="-112" y="21643"/>
                    <wp:lineTo x="21712" y="21643"/>
                    <wp:lineTo x="21712" y="-22"/>
                    <wp:lineTo x="-112" y="-22"/>
                  </wp:wrapPolygon>
                </wp:wrapTight>
                <wp:docPr id="1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4055" cy="9557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  <a:alpha val="46001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  <a:alpha val="46001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EEE3C" id="Rectangle 72" o:spid="_x0000_s1026" style="position:absolute;margin-left:-173.4pt;margin-top:14.05pt;width:154.65pt;height:75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" fillcolor="#92cddc [1944]" strokecolor="#92cddc [1944]" strokeweight="1pt">
                <v:fill opacity="30147f" color2="#daeef3 [664]" angle="135" focus="50%" type="gradient"/>
                <v:shadow on="t" color="#205867 [1608]" opacity=".5" offset="1pt"/>
                <v:textbox inset=",7.2pt,,7.2pt"/>
                <w10:wrap type="tight"/>
              </v:rect>
            </w:pict>
          </mc:Fallback>
        </mc:AlternateContent>
      </w:r>
      <w:bookmarkEnd w:id="2"/>
      <w:r w:rsidR="000D0D4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8FF16" wp14:editId="22BEE036">
                <wp:simplePos x="0" y="0"/>
                <wp:positionH relativeFrom="column">
                  <wp:posOffset>-3810</wp:posOffset>
                </wp:positionH>
                <wp:positionV relativeFrom="paragraph">
                  <wp:posOffset>5829300</wp:posOffset>
                </wp:positionV>
                <wp:extent cx="4343400" cy="0"/>
                <wp:effectExtent l="17145" t="20955" r="20955" b="17145"/>
                <wp:wrapTight wrapText="bothSides">
                  <wp:wrapPolygon edited="0">
                    <wp:start x="-92" y="-2147483648"/>
                    <wp:lineTo x="-92" y="-2147483648"/>
                    <wp:lineTo x="21736" y="-2147483648"/>
                    <wp:lineTo x="21736" y="-2147483648"/>
                    <wp:lineTo x="-92" y="-2147483648"/>
                  </wp:wrapPolygon>
                </wp:wrapTight>
                <wp:docPr id="5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D5151" id="Line 10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459pt" to="341.7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" strokecolor="#17365d [2415]" strokeweight="2.25pt">
                <v:stroke dashstyle="1 1" endcap="round"/>
                <v:shadow opacity="22938f" offset="0"/>
                <w10:wrap type="tight"/>
              </v:line>
            </w:pict>
          </mc:Fallback>
        </mc:AlternateContent>
      </w:r>
    </w:p>
    <w:sectPr w:rsidR="00D13FAA" w:rsidSect="00D13FAA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E66" w:rsidRDefault="00800E66">
      <w:pPr>
        <w:spacing w:after="0"/>
      </w:pPr>
      <w:r>
        <w:separator/>
      </w:r>
    </w:p>
  </w:endnote>
  <w:endnote w:type="continuationSeparator" w:id="0">
    <w:p w:rsidR="00800E66" w:rsidRDefault="00800E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E66" w:rsidRDefault="00800E66">
      <w:pPr>
        <w:spacing w:after="0"/>
      </w:pPr>
      <w:r>
        <w:separator/>
      </w:r>
    </w:p>
  </w:footnote>
  <w:footnote w:type="continuationSeparator" w:id="0">
    <w:p w:rsidR="00800E66" w:rsidRDefault="00800E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90C"/>
    <w:rsid w:val="000068AF"/>
    <w:rsid w:val="000077A6"/>
    <w:rsid w:val="0007180A"/>
    <w:rsid w:val="00093CB0"/>
    <w:rsid w:val="000A0021"/>
    <w:rsid w:val="000D0D49"/>
    <w:rsid w:val="000D5DD8"/>
    <w:rsid w:val="000E01DD"/>
    <w:rsid w:val="00144F6F"/>
    <w:rsid w:val="001459EE"/>
    <w:rsid w:val="0016485E"/>
    <w:rsid w:val="001A5AD7"/>
    <w:rsid w:val="002466BF"/>
    <w:rsid w:val="002919E7"/>
    <w:rsid w:val="002F6F95"/>
    <w:rsid w:val="003141E6"/>
    <w:rsid w:val="00332262"/>
    <w:rsid w:val="00335460"/>
    <w:rsid w:val="0033735D"/>
    <w:rsid w:val="003B7F1B"/>
    <w:rsid w:val="003D38C1"/>
    <w:rsid w:val="003F170F"/>
    <w:rsid w:val="0043439A"/>
    <w:rsid w:val="00463D17"/>
    <w:rsid w:val="00476A1C"/>
    <w:rsid w:val="004D5853"/>
    <w:rsid w:val="004E2816"/>
    <w:rsid w:val="004F71EE"/>
    <w:rsid w:val="00506FAE"/>
    <w:rsid w:val="00513B8F"/>
    <w:rsid w:val="0052435D"/>
    <w:rsid w:val="005632A8"/>
    <w:rsid w:val="00581FD9"/>
    <w:rsid w:val="005F4ECF"/>
    <w:rsid w:val="00601EB8"/>
    <w:rsid w:val="00651481"/>
    <w:rsid w:val="0067304F"/>
    <w:rsid w:val="00674075"/>
    <w:rsid w:val="006D3864"/>
    <w:rsid w:val="006D6AB6"/>
    <w:rsid w:val="006D77F7"/>
    <w:rsid w:val="0070123D"/>
    <w:rsid w:val="00744615"/>
    <w:rsid w:val="0075302F"/>
    <w:rsid w:val="00756C8D"/>
    <w:rsid w:val="00766AD8"/>
    <w:rsid w:val="00776C8F"/>
    <w:rsid w:val="007917D9"/>
    <w:rsid w:val="007C1BFD"/>
    <w:rsid w:val="00800E66"/>
    <w:rsid w:val="00825094"/>
    <w:rsid w:val="008314DE"/>
    <w:rsid w:val="008409F4"/>
    <w:rsid w:val="00872597"/>
    <w:rsid w:val="0089288F"/>
    <w:rsid w:val="008B7EF9"/>
    <w:rsid w:val="008E1179"/>
    <w:rsid w:val="00911807"/>
    <w:rsid w:val="009303AD"/>
    <w:rsid w:val="0093736C"/>
    <w:rsid w:val="00944096"/>
    <w:rsid w:val="00964FDC"/>
    <w:rsid w:val="00996463"/>
    <w:rsid w:val="009D3B94"/>
    <w:rsid w:val="009F30A6"/>
    <w:rsid w:val="00A3200D"/>
    <w:rsid w:val="00A32130"/>
    <w:rsid w:val="00A56FBA"/>
    <w:rsid w:val="00AD41F3"/>
    <w:rsid w:val="00AE43BA"/>
    <w:rsid w:val="00AF3A0C"/>
    <w:rsid w:val="00AF7343"/>
    <w:rsid w:val="00B31312"/>
    <w:rsid w:val="00B3337E"/>
    <w:rsid w:val="00B468ED"/>
    <w:rsid w:val="00B66EE5"/>
    <w:rsid w:val="00B87305"/>
    <w:rsid w:val="00BA3495"/>
    <w:rsid w:val="00BD7FA5"/>
    <w:rsid w:val="00C20135"/>
    <w:rsid w:val="00C57F0F"/>
    <w:rsid w:val="00C844AC"/>
    <w:rsid w:val="00C9479C"/>
    <w:rsid w:val="00CA5F78"/>
    <w:rsid w:val="00CD3426"/>
    <w:rsid w:val="00CF70AB"/>
    <w:rsid w:val="00D068F0"/>
    <w:rsid w:val="00D12F23"/>
    <w:rsid w:val="00D13FAA"/>
    <w:rsid w:val="00D1482C"/>
    <w:rsid w:val="00D23E5E"/>
    <w:rsid w:val="00D346FC"/>
    <w:rsid w:val="00D35C35"/>
    <w:rsid w:val="00D439B9"/>
    <w:rsid w:val="00D56D53"/>
    <w:rsid w:val="00D80710"/>
    <w:rsid w:val="00DA3D5D"/>
    <w:rsid w:val="00DD3452"/>
    <w:rsid w:val="00DD71ED"/>
    <w:rsid w:val="00DD7D89"/>
    <w:rsid w:val="00DE0C6B"/>
    <w:rsid w:val="00DE22DD"/>
    <w:rsid w:val="00DF14FD"/>
    <w:rsid w:val="00DF2B59"/>
    <w:rsid w:val="00E16222"/>
    <w:rsid w:val="00E31041"/>
    <w:rsid w:val="00E63206"/>
    <w:rsid w:val="00E65D72"/>
    <w:rsid w:val="00E669BC"/>
    <w:rsid w:val="00EC7C8D"/>
    <w:rsid w:val="00ED1E01"/>
    <w:rsid w:val="00F428F0"/>
    <w:rsid w:val="00F4390C"/>
    <w:rsid w:val="00F85F17"/>
    <w:rsid w:val="00F936D6"/>
    <w:rsid w:val="00FC18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53059B"/>
  <w15:docId w15:val="{CB1C0A84-DEB0-49CE-AF0B-B6B622CB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6C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alibri" w:eastAsia="Times New Roman" w:hAnsi="Calibri" w:cs="Times New Roman"/>
      <w:b/>
      <w:bCs/>
      <w:color w:val="6C000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20000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720000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bottom w:val="single" w:sz="8" w:space="0" w:color="99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left w:val="single" w:sz="8" w:space="0" w:color="990000"/>
        <w:bottom w:val="single" w:sz="8" w:space="0" w:color="990000"/>
        <w:right w:val="single" w:sz="8" w:space="0" w:color="990000"/>
        <w:insideH w:val="single" w:sz="8" w:space="0" w:color="990000"/>
        <w:insideV w:val="single" w:sz="8" w:space="0" w:color="990000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1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90000"/>
          <w:left w:val="single" w:sz="8" w:space="0" w:color="990000"/>
          <w:bottom w:val="single" w:sz="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</w:tcPr>
    </w:tblStylePr>
    <w:tblStylePr w:type="band1Vert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  <w:shd w:val="clear" w:color="auto" w:fill="FFA6A6"/>
      </w:tcPr>
    </w:tblStylePr>
    <w:tblStylePr w:type="band1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  <w:shd w:val="clear" w:color="auto" w:fill="FFA6A6"/>
      </w:tcPr>
    </w:tblStylePr>
    <w:tblStylePr w:type="band2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585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853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9303A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0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ralvarezmey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lvarezmeye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\Desktop\cv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cv22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Nombre Apellidos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ModelosCurriculumVitae.com</dc:creator>
  <cp:lastModifiedBy>Poly Vega</cp:lastModifiedBy>
  <cp:revision>4</cp:revision>
  <cp:lastPrinted>2009-01-15T19:32:00Z</cp:lastPrinted>
  <dcterms:created xsi:type="dcterms:W3CDTF">2019-09-27T20:44:00Z</dcterms:created>
  <dcterms:modified xsi:type="dcterms:W3CDTF">2019-09-27T21:02:00Z</dcterms:modified>
</cp:coreProperties>
</file>